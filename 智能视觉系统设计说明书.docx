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2D8C" w14:textId="77777777" w:rsidR="00FE6D1C" w:rsidRPr="00B64474" w:rsidRDefault="00FE6D1C" w:rsidP="00FE6D1C">
      <w:pPr>
        <w:pStyle w:val="ab"/>
        <w:ind w:leftChars="0" w:left="0"/>
        <w:jc w:val="center"/>
        <w:rPr>
          <w:rFonts w:ascii="经典隶变简" w:eastAsia="经典隶变简"/>
          <w:b/>
          <w:sz w:val="36"/>
          <w:szCs w:val="36"/>
        </w:rPr>
      </w:pPr>
      <w:bookmarkStart w:id="0" w:name="_Hlk115294244"/>
      <w:bookmarkEnd w:id="0"/>
      <w:r>
        <w:rPr>
          <w:rFonts w:ascii="经典隶变简" w:eastAsia="经典隶变简" w:hint="eastAsia"/>
          <w:b/>
          <w:sz w:val="36"/>
          <w:szCs w:val="36"/>
        </w:rPr>
        <w:t>智能视觉</w:t>
      </w:r>
      <w:r w:rsidRPr="00B64474">
        <w:rPr>
          <w:rFonts w:ascii="经典隶变简" w:eastAsia="经典隶变简" w:hint="eastAsia"/>
          <w:b/>
          <w:sz w:val="36"/>
          <w:szCs w:val="36"/>
        </w:rPr>
        <w:t>系统</w:t>
      </w:r>
    </w:p>
    <w:p w14:paraId="4AD7502A" w14:textId="77777777" w:rsidR="00FE6D1C" w:rsidRDefault="00FE6D1C" w:rsidP="00FE6D1C">
      <w:pPr>
        <w:pStyle w:val="ab"/>
        <w:jc w:val="center"/>
        <w:rPr>
          <w:rFonts w:ascii="经典隶变简" w:eastAsia="经典隶变简"/>
          <w:b/>
          <w:sz w:val="52"/>
          <w:szCs w:val="44"/>
        </w:rPr>
      </w:pPr>
    </w:p>
    <w:p w14:paraId="412B4249" w14:textId="77777777" w:rsidR="00FE6D1C" w:rsidRDefault="00FE6D1C" w:rsidP="00FE6D1C">
      <w:pPr>
        <w:pStyle w:val="ab"/>
        <w:ind w:leftChars="0" w:left="0"/>
        <w:jc w:val="center"/>
        <w:rPr>
          <w:rFonts w:ascii="经典隶变简" w:eastAsia="经典隶变简"/>
          <w:b/>
          <w:sz w:val="52"/>
          <w:szCs w:val="44"/>
        </w:rPr>
      </w:pPr>
      <w:r>
        <w:rPr>
          <w:rFonts w:ascii="经典隶变简" w:eastAsia="经典隶变简" w:hint="eastAsia"/>
          <w:b/>
          <w:sz w:val="52"/>
          <w:szCs w:val="44"/>
        </w:rPr>
        <w:t>设计说明书</w:t>
      </w:r>
    </w:p>
    <w:p w14:paraId="339ABAFE" w14:textId="77777777" w:rsidR="00FE6D1C" w:rsidRDefault="00FE6D1C" w:rsidP="00FE6D1C">
      <w:pPr>
        <w:pStyle w:val="ab"/>
      </w:pPr>
    </w:p>
    <w:p w14:paraId="52047F42" w14:textId="77777777" w:rsidR="00FE6D1C" w:rsidRDefault="00FE6D1C" w:rsidP="00FE6D1C">
      <w:pPr>
        <w:pStyle w:val="ab"/>
      </w:pPr>
    </w:p>
    <w:p w14:paraId="1192F0C7" w14:textId="77777777" w:rsidR="00FE6D1C" w:rsidRDefault="00FE6D1C" w:rsidP="00FE6D1C">
      <w:pPr>
        <w:pStyle w:val="ab"/>
      </w:pPr>
    </w:p>
    <w:p w14:paraId="4D2BC80D" w14:textId="77777777" w:rsidR="00FE6D1C" w:rsidRDefault="00FE6D1C" w:rsidP="00FE6D1C">
      <w:pPr>
        <w:pStyle w:val="ab"/>
      </w:pPr>
    </w:p>
    <w:p w14:paraId="23A678AF" w14:textId="77777777" w:rsidR="00FE6D1C" w:rsidRDefault="00FE6D1C" w:rsidP="00FE6D1C">
      <w:pPr>
        <w:pStyle w:val="ab"/>
      </w:pPr>
    </w:p>
    <w:p w14:paraId="4470A2DF" w14:textId="77777777" w:rsidR="00FE6D1C" w:rsidRDefault="00FE6D1C" w:rsidP="00FE6D1C">
      <w:pPr>
        <w:pStyle w:val="ab"/>
      </w:pPr>
    </w:p>
    <w:p w14:paraId="302521ED" w14:textId="77777777" w:rsidR="00FE6D1C" w:rsidRDefault="00FE6D1C" w:rsidP="00FE6D1C">
      <w:pPr>
        <w:pStyle w:val="ab"/>
      </w:pPr>
    </w:p>
    <w:p w14:paraId="1B933D91" w14:textId="77777777" w:rsidR="00FE6D1C" w:rsidRDefault="00FE6D1C" w:rsidP="00FE6D1C">
      <w:pPr>
        <w:pStyle w:val="ab"/>
      </w:pPr>
    </w:p>
    <w:p w14:paraId="7AADAD8D" w14:textId="77777777" w:rsidR="00FE6D1C" w:rsidRDefault="00FE6D1C" w:rsidP="00FE6D1C">
      <w:pPr>
        <w:pStyle w:val="ab"/>
      </w:pPr>
    </w:p>
    <w:p w14:paraId="73E7FE2B" w14:textId="77777777" w:rsidR="00FE6D1C" w:rsidRDefault="00FE6D1C" w:rsidP="00FE6D1C">
      <w:pPr>
        <w:pStyle w:val="ab"/>
      </w:pPr>
    </w:p>
    <w:p w14:paraId="260EB2E1" w14:textId="77777777" w:rsidR="00FE6D1C" w:rsidRDefault="00FE6D1C" w:rsidP="00FE6D1C">
      <w:pPr>
        <w:pStyle w:val="ab"/>
      </w:pPr>
    </w:p>
    <w:p w14:paraId="1CF133F0" w14:textId="77777777" w:rsidR="00FE6D1C" w:rsidRDefault="00FE6D1C" w:rsidP="00FE6D1C">
      <w:pPr>
        <w:pStyle w:val="ab"/>
      </w:pPr>
    </w:p>
    <w:p w14:paraId="6C623BA0" w14:textId="77777777" w:rsidR="00FE6D1C" w:rsidRDefault="00FE6D1C" w:rsidP="00FE6D1C">
      <w:pPr>
        <w:pStyle w:val="ab"/>
      </w:pPr>
    </w:p>
    <w:p w14:paraId="0F96673C" w14:textId="77777777" w:rsidR="00FE6D1C" w:rsidRDefault="00FE6D1C" w:rsidP="00FE6D1C">
      <w:pPr>
        <w:pStyle w:val="ab"/>
      </w:pPr>
    </w:p>
    <w:p w14:paraId="180310E3" w14:textId="77777777" w:rsidR="00FE6D1C" w:rsidRDefault="00FE6D1C" w:rsidP="00FE6D1C">
      <w:pPr>
        <w:pStyle w:val="ab"/>
      </w:pPr>
    </w:p>
    <w:p w14:paraId="48AB8EC2" w14:textId="77777777" w:rsidR="00F43B2E" w:rsidRDefault="00F43B2E" w:rsidP="00FE6D1C">
      <w:pPr>
        <w:pStyle w:val="ab"/>
      </w:pPr>
    </w:p>
    <w:p w14:paraId="78908E73" w14:textId="77777777" w:rsidR="00F43B2E" w:rsidRDefault="00F43B2E" w:rsidP="00FE6D1C">
      <w:pPr>
        <w:pStyle w:val="ab"/>
      </w:pPr>
    </w:p>
    <w:p w14:paraId="5CB5DA25" w14:textId="77777777" w:rsidR="00F43B2E" w:rsidRDefault="00F43B2E" w:rsidP="00FE6D1C">
      <w:pPr>
        <w:pStyle w:val="ab"/>
      </w:pPr>
    </w:p>
    <w:p w14:paraId="477EADC2" w14:textId="77777777" w:rsidR="00F43B2E" w:rsidRDefault="00F43B2E" w:rsidP="00FE6D1C">
      <w:pPr>
        <w:pStyle w:val="ab"/>
      </w:pPr>
    </w:p>
    <w:p w14:paraId="61DCD007" w14:textId="77777777" w:rsidR="00FE6D1C" w:rsidRDefault="00FE6D1C" w:rsidP="00FE6D1C">
      <w:pPr>
        <w:pStyle w:val="ab"/>
      </w:pPr>
    </w:p>
    <w:p w14:paraId="6F25939A" w14:textId="77777777" w:rsidR="00FE6D1C" w:rsidRDefault="00FE6D1C" w:rsidP="00FE6D1C">
      <w:pPr>
        <w:pStyle w:val="ab"/>
        <w:ind w:leftChars="0" w:lef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华中科技大学计算机学院</w:t>
      </w:r>
    </w:p>
    <w:p w14:paraId="0F9C6CD7" w14:textId="77777777" w:rsidR="00FE6D1C" w:rsidRDefault="00FE6D1C" w:rsidP="00FE6D1C">
      <w:pPr>
        <w:pStyle w:val="ab"/>
        <w:ind w:leftChars="0" w:left="0"/>
        <w:jc w:val="center"/>
        <w:rPr>
          <w:sz w:val="32"/>
          <w:szCs w:val="32"/>
        </w:rPr>
        <w:sectPr w:rsidR="00FE6D1C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</w:p>
    <w:p w14:paraId="7F082B2D" w14:textId="77777777" w:rsidR="00F43B2E" w:rsidRDefault="00F43B2E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r>
        <w:rPr>
          <w:b w:val="0"/>
          <w:sz w:val="32"/>
          <w:szCs w:val="32"/>
        </w:rPr>
        <w:lastRenderedPageBreak/>
        <w:fldChar w:fldCharType="begin"/>
      </w:r>
      <w:r>
        <w:rPr>
          <w:b w:val="0"/>
          <w:sz w:val="32"/>
          <w:szCs w:val="32"/>
        </w:rPr>
        <w:instrText xml:space="preserve"> </w:instrText>
      </w:r>
      <w:r>
        <w:rPr>
          <w:rFonts w:hint="eastAsia"/>
          <w:b w:val="0"/>
          <w:sz w:val="32"/>
          <w:szCs w:val="32"/>
        </w:rPr>
        <w:instrText>TOC \o "1-3" \h \z \u</w:instrText>
      </w:r>
      <w:r>
        <w:rPr>
          <w:b w:val="0"/>
          <w:sz w:val="32"/>
          <w:szCs w:val="32"/>
        </w:rPr>
        <w:instrText xml:space="preserve"> </w:instrText>
      </w:r>
      <w:r>
        <w:rPr>
          <w:b w:val="0"/>
          <w:sz w:val="32"/>
          <w:szCs w:val="32"/>
        </w:rPr>
        <w:fldChar w:fldCharType="separate"/>
      </w:r>
      <w:hyperlink w:anchor="_Toc114916256" w:history="1">
        <w:r w:rsidRPr="005F5774">
          <w:rPr>
            <w:rStyle w:val="ad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Pr="005F5774">
          <w:rPr>
            <w:rStyle w:val="ad"/>
            <w:rFonts w:ascii="微软雅黑" w:eastAsia="微软雅黑" w:hAnsi="微软雅黑" w:cs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_Toc114916256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D4A97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7" w:history="1">
        <w:r w:rsidR="00F43B2E" w:rsidRPr="005F5774">
          <w:rPr>
            <w:rStyle w:val="ad"/>
            <w:noProof/>
          </w:rPr>
          <w:t>1.1.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编写的目的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</w:t>
        </w:r>
        <w:r w:rsidR="00F43B2E">
          <w:rPr>
            <w:noProof/>
            <w:webHidden/>
          </w:rPr>
          <w:fldChar w:fldCharType="end"/>
        </w:r>
      </w:hyperlink>
    </w:p>
    <w:p w14:paraId="36D37CC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8" w:history="1">
        <w:r w:rsidR="00F43B2E" w:rsidRPr="005F5774">
          <w:rPr>
            <w:rStyle w:val="ad"/>
            <w:noProof/>
          </w:rPr>
          <w:t>1.2.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背景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</w:t>
        </w:r>
        <w:r w:rsidR="00F43B2E">
          <w:rPr>
            <w:noProof/>
            <w:webHidden/>
          </w:rPr>
          <w:fldChar w:fldCharType="end"/>
        </w:r>
      </w:hyperlink>
    </w:p>
    <w:p w14:paraId="6A66330F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59" w:history="1">
        <w:r w:rsidR="00F43B2E" w:rsidRPr="005F5774">
          <w:rPr>
            <w:rStyle w:val="ad"/>
            <w:noProof/>
          </w:rPr>
          <w:t>1.3.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定义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_Toc114916259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5</w:t>
        </w:r>
        <w:r w:rsidR="00F43B2E">
          <w:rPr>
            <w:noProof/>
            <w:webHidden/>
          </w:rPr>
          <w:fldChar w:fldCharType="end"/>
        </w:r>
      </w:hyperlink>
    </w:p>
    <w:p w14:paraId="6DC1A7B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0" w:history="1">
        <w:r w:rsidR="00F43B2E" w:rsidRPr="005F5774">
          <w:rPr>
            <w:rStyle w:val="ad"/>
            <w:noProof/>
          </w:rPr>
          <w:t>1.4.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参考资料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5</w:t>
        </w:r>
        <w:r w:rsidR="00F43B2E">
          <w:rPr>
            <w:noProof/>
            <w:webHidden/>
          </w:rPr>
          <w:fldChar w:fldCharType="end"/>
        </w:r>
      </w:hyperlink>
    </w:p>
    <w:p w14:paraId="394B9BC1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261" w:history="1">
        <w:r w:rsidR="00F43B2E" w:rsidRPr="005F5774">
          <w:rPr>
            <w:rStyle w:val="ad"/>
            <w:noProof/>
          </w:rPr>
          <w:t>2.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任务概述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24A2FC3A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2" w:history="1">
        <w:r w:rsidR="00F43B2E" w:rsidRPr="005F5774">
          <w:rPr>
            <w:rStyle w:val="ad"/>
            <w:noProof/>
          </w:rPr>
          <w:t>2.1.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目标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1BB310FE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3" w:history="1">
        <w:r w:rsidR="00F43B2E" w:rsidRPr="005F5774">
          <w:rPr>
            <w:rStyle w:val="ad"/>
            <w:noProof/>
          </w:rPr>
          <w:t>2.2.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用户的特点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3F9FA489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4" w:history="1">
        <w:r w:rsidR="00F43B2E" w:rsidRPr="005F5774">
          <w:rPr>
            <w:rStyle w:val="ad"/>
            <w:noProof/>
          </w:rPr>
          <w:t>2.3.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假定和约束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</w:t>
        </w:r>
        <w:r w:rsidR="00F43B2E">
          <w:rPr>
            <w:noProof/>
            <w:webHidden/>
          </w:rPr>
          <w:fldChar w:fldCharType="end"/>
        </w:r>
      </w:hyperlink>
    </w:p>
    <w:p w14:paraId="6A77E173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265" w:history="1">
        <w:r w:rsidR="00F43B2E" w:rsidRPr="005F5774">
          <w:rPr>
            <w:rStyle w:val="ad"/>
            <w:noProof/>
          </w:rPr>
          <w:t>3.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需求规定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1410F623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66" w:history="1">
        <w:r w:rsidR="00F43B2E" w:rsidRPr="005F5774">
          <w:rPr>
            <w:rStyle w:val="ad"/>
            <w:noProof/>
          </w:rPr>
          <w:t>3.1.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69BF4BC5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7" w:history="1">
        <w:r w:rsidR="00F43B2E" w:rsidRPr="005F5774">
          <w:rPr>
            <w:rStyle w:val="ad"/>
            <w:noProof/>
          </w:rPr>
          <w:t>3.1.1.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主菜单打开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</w:t>
        </w:r>
        <w:r w:rsidR="00F43B2E">
          <w:rPr>
            <w:noProof/>
            <w:webHidden/>
          </w:rPr>
          <w:fldChar w:fldCharType="end"/>
        </w:r>
      </w:hyperlink>
    </w:p>
    <w:p w14:paraId="6ACAA11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8" w:history="1">
        <w:r w:rsidR="00F43B2E" w:rsidRPr="005F5774">
          <w:rPr>
            <w:rStyle w:val="ad"/>
            <w:noProof/>
          </w:rPr>
          <w:t>3.1.2.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新建解决方案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</w:t>
        </w:r>
        <w:r w:rsidR="00F43B2E">
          <w:rPr>
            <w:noProof/>
            <w:webHidden/>
          </w:rPr>
          <w:fldChar w:fldCharType="end"/>
        </w:r>
      </w:hyperlink>
    </w:p>
    <w:p w14:paraId="7A9348C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69" w:history="1">
        <w:r w:rsidR="00F43B2E" w:rsidRPr="005F5774">
          <w:rPr>
            <w:rStyle w:val="ad"/>
            <w:noProof/>
          </w:rPr>
          <w:t>3.1.3.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ascii="Arial" w:eastAsia="Arial" w:hAnsi="Arial" w:cs="Arial"/>
            <w:noProof/>
          </w:rPr>
          <w:t xml:space="preserve"> </w:t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打开解决方案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_Toc114916269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</w:t>
        </w:r>
        <w:r w:rsidR="00F43B2E">
          <w:rPr>
            <w:noProof/>
            <w:webHidden/>
          </w:rPr>
          <w:fldChar w:fldCharType="end"/>
        </w:r>
      </w:hyperlink>
    </w:p>
    <w:p w14:paraId="7F5C98B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0" w:history="1">
        <w:r w:rsidR="00F43B2E" w:rsidRPr="005F5774">
          <w:rPr>
            <w:rStyle w:val="ad"/>
            <w:noProof/>
          </w:rPr>
          <w:t>3.1.4.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保存解决方案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1E5C9AC0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1" w:history="1">
        <w:r w:rsidR="00F43B2E" w:rsidRPr="005F5774">
          <w:rPr>
            <w:rStyle w:val="ad"/>
            <w:noProof/>
          </w:rPr>
          <w:t>3.1.5.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另存解决方案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61A9769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2" w:history="1">
        <w:r w:rsidR="00F43B2E" w:rsidRPr="005F5774">
          <w:rPr>
            <w:rStyle w:val="ad"/>
            <w:noProof/>
          </w:rPr>
          <w:t>3.1.6.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解决方案锁定与解锁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</w:t>
        </w:r>
        <w:r w:rsidR="00F43B2E">
          <w:rPr>
            <w:noProof/>
            <w:webHidden/>
          </w:rPr>
          <w:fldChar w:fldCharType="end"/>
        </w:r>
      </w:hyperlink>
    </w:p>
    <w:p w14:paraId="3D384E1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3" w:history="1">
        <w:r w:rsidR="00F43B2E" w:rsidRPr="005F5774">
          <w:rPr>
            <w:rStyle w:val="ad"/>
            <w:noProof/>
          </w:rPr>
          <w:t>3.1.7.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启动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导入</w:t>
        </w:r>
        <w:r w:rsidR="00F43B2E" w:rsidRPr="005F5774">
          <w:rPr>
            <w:rStyle w:val="ad"/>
            <w:noProof/>
          </w:rPr>
          <w:t xml:space="preserve"> 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</w:t>
        </w:r>
        <w:r w:rsidR="00F43B2E">
          <w:rPr>
            <w:noProof/>
            <w:webHidden/>
          </w:rPr>
          <w:fldChar w:fldCharType="end"/>
        </w:r>
      </w:hyperlink>
    </w:p>
    <w:p w14:paraId="34186EC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4" w:history="1">
        <w:r w:rsidR="00F43B2E" w:rsidRPr="005F5774">
          <w:rPr>
            <w:rStyle w:val="ad"/>
            <w:noProof/>
          </w:rPr>
          <w:t>3.1.8.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启动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 w:rsidRPr="005F5774">
          <w:rPr>
            <w:rStyle w:val="ad"/>
            <w:noProof/>
          </w:rPr>
          <w:t>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</w:t>
        </w:r>
        <w:r w:rsidR="00F43B2E">
          <w:rPr>
            <w:noProof/>
            <w:webHidden/>
          </w:rPr>
          <w:fldChar w:fldCharType="end"/>
        </w:r>
      </w:hyperlink>
    </w:p>
    <w:p w14:paraId="285F428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5" w:history="1">
        <w:r w:rsidR="00F43B2E" w:rsidRPr="005F5774">
          <w:rPr>
            <w:rStyle w:val="ad"/>
            <w:noProof/>
          </w:rPr>
          <w:t>3.1.9.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导入元素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</w:t>
        </w:r>
        <w:r w:rsidR="00F43B2E">
          <w:rPr>
            <w:noProof/>
            <w:webHidden/>
          </w:rPr>
          <w:fldChar w:fldCharType="end"/>
        </w:r>
      </w:hyperlink>
    </w:p>
    <w:p w14:paraId="69890F2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6" w:history="1">
        <w:r w:rsidR="00F43B2E" w:rsidRPr="005F5774">
          <w:rPr>
            <w:rStyle w:val="ad"/>
            <w:noProof/>
          </w:rPr>
          <w:t>3.1.10.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19</w:t>
        </w:r>
        <w:r w:rsidR="00F43B2E">
          <w:rPr>
            <w:noProof/>
            <w:webHidden/>
          </w:rPr>
          <w:fldChar w:fldCharType="end"/>
        </w:r>
      </w:hyperlink>
    </w:p>
    <w:p w14:paraId="4A168B7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7" w:history="1">
        <w:r w:rsidR="00F43B2E" w:rsidRPr="005F5774">
          <w:rPr>
            <w:rStyle w:val="ad"/>
            <w:noProof/>
          </w:rPr>
          <w:t>3.1.11.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打开选项设置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20</w:t>
        </w:r>
        <w:r w:rsidR="00F43B2E">
          <w:rPr>
            <w:noProof/>
            <w:webHidden/>
          </w:rPr>
          <w:fldChar w:fldCharType="end"/>
        </w:r>
      </w:hyperlink>
    </w:p>
    <w:p w14:paraId="5DF1B86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8" w:history="1">
        <w:r w:rsidR="00F43B2E" w:rsidRPr="005F5774">
          <w:rPr>
            <w:rStyle w:val="ad"/>
            <w:noProof/>
          </w:rPr>
          <w:t>3.1.12.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进入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20</w:t>
        </w:r>
        <w:r w:rsidR="00F43B2E">
          <w:rPr>
            <w:noProof/>
            <w:webHidden/>
          </w:rPr>
          <w:fldChar w:fldCharType="end"/>
        </w:r>
      </w:hyperlink>
    </w:p>
    <w:p w14:paraId="1D3B8B7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79" w:history="1">
        <w:r w:rsidR="00F43B2E" w:rsidRPr="005F5774">
          <w:rPr>
            <w:rStyle w:val="ad"/>
            <w:noProof/>
          </w:rPr>
          <w:t>3.1.13.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打开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功能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_Toc114916279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21</w:t>
        </w:r>
        <w:r w:rsidR="00F43B2E">
          <w:rPr>
            <w:noProof/>
            <w:webHidden/>
          </w:rPr>
          <w:fldChar w:fldCharType="end"/>
        </w:r>
      </w:hyperlink>
    </w:p>
    <w:p w14:paraId="1062952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0" w:history="1">
        <w:r w:rsidR="00F43B2E" w:rsidRPr="005F5774">
          <w:rPr>
            <w:rStyle w:val="ad"/>
            <w:noProof/>
          </w:rPr>
          <w:t>3.1.14.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主菜单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最近解决方案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21</w:t>
        </w:r>
        <w:r w:rsidR="00F43B2E">
          <w:rPr>
            <w:noProof/>
            <w:webHidden/>
          </w:rPr>
          <w:fldChar w:fldCharType="end"/>
        </w:r>
      </w:hyperlink>
    </w:p>
    <w:p w14:paraId="3101884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1" w:history="1">
        <w:r w:rsidR="00F43B2E" w:rsidRPr="005F5774">
          <w:rPr>
            <w:rStyle w:val="ad"/>
            <w:noProof/>
          </w:rPr>
          <w:t>3.1.15.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退出系统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22D52C9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2" w:history="1">
        <w:r w:rsidR="00F43B2E" w:rsidRPr="005F5774">
          <w:rPr>
            <w:rStyle w:val="ad"/>
            <w:noProof/>
          </w:rPr>
          <w:t>3.2.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导入、导出</w:t>
        </w:r>
        <w:r w:rsidR="00F43B2E" w:rsidRPr="005F5774">
          <w:rPr>
            <w:rStyle w:val="ad"/>
            <w:noProof/>
          </w:rPr>
          <w:t xml:space="preserve"> CAD</w:t>
        </w:r>
        <w:r w:rsidR="00F43B2E" w:rsidRPr="005F5774">
          <w:rPr>
            <w:rStyle w:val="ad"/>
            <w:rFonts w:hint="eastAsia"/>
            <w:noProof/>
          </w:rPr>
          <w:t>模型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671B48F5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3" w:history="1">
        <w:r w:rsidR="00F43B2E" w:rsidRPr="005F5774">
          <w:rPr>
            <w:rStyle w:val="ad"/>
            <w:noProof/>
          </w:rPr>
          <w:t>3.2.1.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导入</w:t>
        </w:r>
        <w:r w:rsidR="00F43B2E" w:rsidRPr="005F5774">
          <w:rPr>
            <w:rStyle w:val="ad"/>
            <w:noProof/>
          </w:rPr>
          <w:t xml:space="preserve"> CAD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22</w:t>
        </w:r>
        <w:r w:rsidR="00F43B2E">
          <w:rPr>
            <w:noProof/>
            <w:webHidden/>
          </w:rPr>
          <w:fldChar w:fldCharType="end"/>
        </w:r>
      </w:hyperlink>
    </w:p>
    <w:p w14:paraId="1CCAC52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4" w:history="1">
        <w:r w:rsidR="00F43B2E" w:rsidRPr="005F5774">
          <w:rPr>
            <w:rStyle w:val="ad"/>
            <w:noProof/>
          </w:rPr>
          <w:t>3.2.2.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导出</w:t>
        </w:r>
        <w:r w:rsidR="00F43B2E" w:rsidRPr="005F5774">
          <w:rPr>
            <w:rStyle w:val="ad"/>
            <w:noProof/>
          </w:rPr>
          <w:t xml:space="preserve"> CAD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</w:t>
        </w:r>
        <w:r w:rsidR="00F43B2E">
          <w:rPr>
            <w:noProof/>
            <w:webHidden/>
          </w:rPr>
          <w:fldChar w:fldCharType="end"/>
        </w:r>
      </w:hyperlink>
    </w:p>
    <w:p w14:paraId="29F972EF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5" w:history="1">
        <w:r w:rsidR="00F43B2E" w:rsidRPr="005F5774">
          <w:rPr>
            <w:rStyle w:val="ad"/>
            <w:noProof/>
          </w:rPr>
          <w:t>3.3.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选项设置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26</w:t>
        </w:r>
        <w:r w:rsidR="00F43B2E">
          <w:rPr>
            <w:noProof/>
            <w:webHidden/>
          </w:rPr>
          <w:fldChar w:fldCharType="end"/>
        </w:r>
      </w:hyperlink>
    </w:p>
    <w:p w14:paraId="61BAFC8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6" w:history="1">
        <w:r w:rsidR="00F43B2E" w:rsidRPr="005F5774">
          <w:rPr>
            <w:rStyle w:val="ad"/>
            <w:noProof/>
          </w:rPr>
          <w:t>3.3.1.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ascii="Arial" w:eastAsia="黑体" w:hAnsi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程序设置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26</w:t>
        </w:r>
        <w:r w:rsidR="00F43B2E">
          <w:rPr>
            <w:noProof/>
            <w:webHidden/>
          </w:rPr>
          <w:fldChar w:fldCharType="end"/>
        </w:r>
      </w:hyperlink>
    </w:p>
    <w:p w14:paraId="5D76F912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87" w:history="1">
        <w:r w:rsidR="00F43B2E" w:rsidRPr="005F5774">
          <w:rPr>
            <w:rStyle w:val="ad"/>
            <w:noProof/>
          </w:rPr>
          <w:t>3.4.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63</w:t>
        </w:r>
        <w:r w:rsidR="00F43B2E">
          <w:rPr>
            <w:noProof/>
            <w:webHidden/>
          </w:rPr>
          <w:fldChar w:fldCharType="end"/>
        </w:r>
      </w:hyperlink>
    </w:p>
    <w:p w14:paraId="383E178F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8" w:history="1">
        <w:r w:rsidR="00F43B2E" w:rsidRPr="005F5774">
          <w:rPr>
            <w:rStyle w:val="ad"/>
            <w:noProof/>
          </w:rPr>
          <w:t>3.4.1.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恢复默认窗口位置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65</w:t>
        </w:r>
        <w:r w:rsidR="00F43B2E">
          <w:rPr>
            <w:noProof/>
            <w:webHidden/>
          </w:rPr>
          <w:fldChar w:fldCharType="end"/>
        </w:r>
      </w:hyperlink>
    </w:p>
    <w:p w14:paraId="411A91A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89" w:history="1">
        <w:r w:rsidR="00F43B2E" w:rsidRPr="005F5774">
          <w:rPr>
            <w:rStyle w:val="ad"/>
            <w:noProof/>
          </w:rPr>
          <w:t>3.4.2.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切换影像工具窗口位置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_Toc114916289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66</w:t>
        </w:r>
        <w:r w:rsidR="00F43B2E">
          <w:rPr>
            <w:noProof/>
            <w:webHidden/>
          </w:rPr>
          <w:fldChar w:fldCharType="end"/>
        </w:r>
      </w:hyperlink>
    </w:p>
    <w:p w14:paraId="3351AEAC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0" w:history="1">
        <w:r w:rsidR="00F43B2E" w:rsidRPr="005F5774">
          <w:rPr>
            <w:rStyle w:val="ad"/>
            <w:noProof/>
          </w:rPr>
          <w:t>3.4.3.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切换图形窗口位置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67</w:t>
        </w:r>
        <w:r w:rsidR="00F43B2E">
          <w:rPr>
            <w:noProof/>
            <w:webHidden/>
          </w:rPr>
          <w:fldChar w:fldCharType="end"/>
        </w:r>
      </w:hyperlink>
    </w:p>
    <w:p w14:paraId="5FA6C68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1" w:history="1">
        <w:r w:rsidR="00F43B2E" w:rsidRPr="005F5774">
          <w:rPr>
            <w:rStyle w:val="ad"/>
            <w:noProof/>
          </w:rPr>
          <w:t>3.4.4.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切换数据窗口位置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68</w:t>
        </w:r>
        <w:r w:rsidR="00F43B2E">
          <w:rPr>
            <w:noProof/>
            <w:webHidden/>
          </w:rPr>
          <w:fldChar w:fldCharType="end"/>
        </w:r>
      </w:hyperlink>
    </w:p>
    <w:p w14:paraId="1C1A7B1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2" w:history="1">
        <w:r w:rsidR="00F43B2E" w:rsidRPr="005F5774">
          <w:rPr>
            <w:rStyle w:val="ad"/>
            <w:noProof/>
          </w:rPr>
          <w:t>3.4.5.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 xml:space="preserve">-IO </w:t>
        </w:r>
        <w:r w:rsidR="00F43B2E" w:rsidRPr="005F5774">
          <w:rPr>
            <w:rStyle w:val="ad"/>
            <w:rFonts w:hint="eastAsia"/>
            <w:noProof/>
          </w:rPr>
          <w:t>监视窗口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69</w:t>
        </w:r>
        <w:r w:rsidR="00F43B2E">
          <w:rPr>
            <w:noProof/>
            <w:webHidden/>
          </w:rPr>
          <w:fldChar w:fldCharType="end"/>
        </w:r>
      </w:hyperlink>
    </w:p>
    <w:p w14:paraId="3EF1D41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3" w:history="1">
        <w:r w:rsidR="00F43B2E" w:rsidRPr="005F5774">
          <w:rPr>
            <w:rStyle w:val="ad"/>
            <w:noProof/>
          </w:rPr>
          <w:t>3.4.6.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窗口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快捷窗口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70</w:t>
        </w:r>
        <w:r w:rsidR="00F43B2E">
          <w:rPr>
            <w:noProof/>
            <w:webHidden/>
          </w:rPr>
          <w:fldChar w:fldCharType="end"/>
        </w:r>
      </w:hyperlink>
    </w:p>
    <w:p w14:paraId="5E63287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294" w:history="1">
        <w:r w:rsidR="00F43B2E" w:rsidRPr="005F5774">
          <w:rPr>
            <w:rStyle w:val="ad"/>
            <w:noProof/>
          </w:rPr>
          <w:t>3.5.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71</w:t>
        </w:r>
        <w:r w:rsidR="00F43B2E">
          <w:rPr>
            <w:noProof/>
            <w:webHidden/>
          </w:rPr>
          <w:fldChar w:fldCharType="end"/>
        </w:r>
      </w:hyperlink>
    </w:p>
    <w:p w14:paraId="1D132A9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5" w:history="1">
        <w:r w:rsidR="00F43B2E" w:rsidRPr="005F5774">
          <w:rPr>
            <w:rStyle w:val="ad"/>
            <w:noProof/>
          </w:rPr>
          <w:t>3.5.1.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noProof/>
          </w:rPr>
          <w:t>-Help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72</w:t>
        </w:r>
        <w:r w:rsidR="00F43B2E">
          <w:rPr>
            <w:noProof/>
            <w:webHidden/>
          </w:rPr>
          <w:fldChar w:fldCharType="end"/>
        </w:r>
      </w:hyperlink>
    </w:p>
    <w:p w14:paraId="03562E9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6" w:history="1">
        <w:r w:rsidR="00F43B2E" w:rsidRPr="005F5774">
          <w:rPr>
            <w:rStyle w:val="ad"/>
            <w:noProof/>
          </w:rPr>
          <w:t>3.5.2.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显示许可条款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73</w:t>
        </w:r>
        <w:r w:rsidR="00F43B2E">
          <w:rPr>
            <w:noProof/>
            <w:webHidden/>
          </w:rPr>
          <w:fldChar w:fldCharType="end"/>
        </w:r>
      </w:hyperlink>
    </w:p>
    <w:p w14:paraId="1C4605C3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7" w:history="1">
        <w:r w:rsidR="00F43B2E" w:rsidRPr="005F5774">
          <w:rPr>
            <w:rStyle w:val="ad"/>
            <w:noProof/>
          </w:rPr>
          <w:t>3.5.3.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程序记录查看窗口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74</w:t>
        </w:r>
        <w:r w:rsidR="00F43B2E">
          <w:rPr>
            <w:noProof/>
            <w:webHidden/>
          </w:rPr>
          <w:fldChar w:fldCharType="end"/>
        </w:r>
      </w:hyperlink>
    </w:p>
    <w:p w14:paraId="4557D87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8" w:history="1">
        <w:r w:rsidR="00F43B2E" w:rsidRPr="005F5774">
          <w:rPr>
            <w:rStyle w:val="ad"/>
            <w:noProof/>
          </w:rPr>
          <w:t>3.5.4.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支持工具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75</w:t>
        </w:r>
        <w:r w:rsidR="00F43B2E">
          <w:rPr>
            <w:noProof/>
            <w:webHidden/>
          </w:rPr>
          <w:fldChar w:fldCharType="end"/>
        </w:r>
      </w:hyperlink>
    </w:p>
    <w:p w14:paraId="56172F4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299" w:history="1">
        <w:r w:rsidR="00F43B2E" w:rsidRPr="005F5774">
          <w:rPr>
            <w:rStyle w:val="ad"/>
            <w:noProof/>
          </w:rPr>
          <w:t>3.5.5.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帮助</w:t>
        </w:r>
        <w:r w:rsidR="00F43B2E" w:rsidRPr="005F5774">
          <w:rPr>
            <w:rStyle w:val="ad"/>
            <w:rFonts w:ascii="Arial" w:eastAsia="Arial" w:hAnsi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关于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_Toc114916299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76</w:t>
        </w:r>
        <w:r w:rsidR="00F43B2E">
          <w:rPr>
            <w:noProof/>
            <w:webHidden/>
          </w:rPr>
          <w:fldChar w:fldCharType="end"/>
        </w:r>
      </w:hyperlink>
    </w:p>
    <w:p w14:paraId="527DBAE4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00" w:history="1">
        <w:r w:rsidR="00F43B2E" w:rsidRPr="005F5774">
          <w:rPr>
            <w:rStyle w:val="ad"/>
            <w:noProof/>
          </w:rPr>
          <w:t>3.6.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影像操作窗口控制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77</w:t>
        </w:r>
        <w:r w:rsidR="00F43B2E">
          <w:rPr>
            <w:noProof/>
            <w:webHidden/>
          </w:rPr>
          <w:fldChar w:fldCharType="end"/>
        </w:r>
      </w:hyperlink>
    </w:p>
    <w:p w14:paraId="3C779F9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1" w:history="1">
        <w:r w:rsidR="00F43B2E" w:rsidRPr="005F5774">
          <w:rPr>
            <w:rStyle w:val="ad"/>
            <w:noProof/>
          </w:rPr>
          <w:t>3.6.1.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影像窗口的浮动窗口显示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78</w:t>
        </w:r>
        <w:r w:rsidR="00F43B2E">
          <w:rPr>
            <w:noProof/>
            <w:webHidden/>
          </w:rPr>
          <w:fldChar w:fldCharType="end"/>
        </w:r>
      </w:hyperlink>
    </w:p>
    <w:p w14:paraId="5432006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2" w:history="1">
        <w:r w:rsidR="00F43B2E" w:rsidRPr="005F5774">
          <w:rPr>
            <w:rStyle w:val="ad"/>
            <w:noProof/>
          </w:rPr>
          <w:t>3.6.2.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影像窗口的第二屏幕上显示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78</w:t>
        </w:r>
        <w:r w:rsidR="00F43B2E">
          <w:rPr>
            <w:noProof/>
            <w:webHidden/>
          </w:rPr>
          <w:fldChar w:fldCharType="end"/>
        </w:r>
      </w:hyperlink>
    </w:p>
    <w:p w14:paraId="1D465120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03" w:history="1">
        <w:r w:rsidR="00F43B2E" w:rsidRPr="005F5774">
          <w:rPr>
            <w:rStyle w:val="ad"/>
            <w:noProof/>
          </w:rPr>
          <w:t>3.7.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元素测量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2DA30D1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4" w:history="1">
        <w:r w:rsidR="00F43B2E" w:rsidRPr="005F5774">
          <w:rPr>
            <w:rStyle w:val="ad"/>
            <w:noProof/>
          </w:rPr>
          <w:t>3.7.1.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欲测元素类型选择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63393A3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5" w:history="1">
        <w:r w:rsidR="00F43B2E" w:rsidRPr="005F5774">
          <w:rPr>
            <w:rStyle w:val="ad"/>
            <w:noProof/>
          </w:rPr>
          <w:t>3.7.2.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元素测量工具选择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79</w:t>
        </w:r>
        <w:r w:rsidR="00F43B2E">
          <w:rPr>
            <w:noProof/>
            <w:webHidden/>
          </w:rPr>
          <w:fldChar w:fldCharType="end"/>
        </w:r>
      </w:hyperlink>
    </w:p>
    <w:p w14:paraId="257B1F2E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6" w:history="1">
        <w:r w:rsidR="00F43B2E" w:rsidRPr="005F5774">
          <w:rPr>
            <w:rStyle w:val="ad"/>
            <w:noProof/>
          </w:rPr>
          <w:t>3.7.3.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测量方法选择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7F68015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7" w:history="1">
        <w:r w:rsidR="00F43B2E" w:rsidRPr="005F5774">
          <w:rPr>
            <w:rStyle w:val="ad"/>
            <w:noProof/>
          </w:rPr>
          <w:t>3.7.4.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元素标签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5407B04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8" w:history="1">
        <w:r w:rsidR="00F43B2E" w:rsidRPr="005F5774">
          <w:rPr>
            <w:rStyle w:val="ad"/>
            <w:noProof/>
          </w:rPr>
          <w:t>3.7.5.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自动</w:t>
        </w:r>
        <w:r w:rsidR="00F43B2E" w:rsidRPr="005F5774">
          <w:rPr>
            <w:rStyle w:val="ad"/>
            <w:rFonts w:ascii="Arial" w:eastAsia="Arial" w:hAnsi="Arial" w:cs="Arial"/>
            <w:noProof/>
          </w:rPr>
          <w:t>/</w:t>
        </w:r>
        <w:r w:rsidR="00F43B2E" w:rsidRPr="005F5774">
          <w:rPr>
            <w:rStyle w:val="ad"/>
            <w:rFonts w:hint="eastAsia"/>
            <w:noProof/>
          </w:rPr>
          <w:t>手动测量切换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46029FFC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09" w:history="1">
        <w:r w:rsidR="00F43B2E" w:rsidRPr="005F5774">
          <w:rPr>
            <w:rStyle w:val="ad"/>
            <w:noProof/>
          </w:rPr>
          <w:t>3.7.6.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锁定工具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_Toc114916309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80</w:t>
        </w:r>
        <w:r w:rsidR="00F43B2E">
          <w:rPr>
            <w:noProof/>
            <w:webHidden/>
          </w:rPr>
          <w:fldChar w:fldCharType="end"/>
        </w:r>
      </w:hyperlink>
    </w:p>
    <w:p w14:paraId="6DC05A9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0" w:history="1">
        <w:r w:rsidR="00F43B2E" w:rsidRPr="005F5774">
          <w:rPr>
            <w:rStyle w:val="ad"/>
            <w:rFonts w:ascii="Arial" w:eastAsia="Arial" w:hAnsi="Arial" w:cs="Arial"/>
            <w:noProof/>
          </w:rPr>
          <w:t>3.7.7.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删除测量点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82</w:t>
        </w:r>
        <w:r w:rsidR="00F43B2E">
          <w:rPr>
            <w:noProof/>
            <w:webHidden/>
          </w:rPr>
          <w:fldChar w:fldCharType="end"/>
        </w:r>
      </w:hyperlink>
    </w:p>
    <w:p w14:paraId="0761319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1" w:history="1">
        <w:r w:rsidR="00F43B2E" w:rsidRPr="005F5774">
          <w:rPr>
            <w:rStyle w:val="ad"/>
            <w:noProof/>
          </w:rPr>
          <w:t>3.7.8.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居中测量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82</w:t>
        </w:r>
        <w:r w:rsidR="00F43B2E">
          <w:rPr>
            <w:noProof/>
            <w:webHidden/>
          </w:rPr>
          <w:fldChar w:fldCharType="end"/>
        </w:r>
      </w:hyperlink>
    </w:p>
    <w:p w14:paraId="36B87819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2" w:history="1">
        <w:r w:rsidR="00F43B2E" w:rsidRPr="005F5774">
          <w:rPr>
            <w:rStyle w:val="ad"/>
            <w:noProof/>
          </w:rPr>
          <w:t>3.7.9.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点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83</w:t>
        </w:r>
        <w:r w:rsidR="00F43B2E">
          <w:rPr>
            <w:noProof/>
            <w:webHidden/>
          </w:rPr>
          <w:fldChar w:fldCharType="end"/>
        </w:r>
      </w:hyperlink>
    </w:p>
    <w:p w14:paraId="5DE435C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3" w:history="1">
        <w:r w:rsidR="00F43B2E" w:rsidRPr="005F5774">
          <w:rPr>
            <w:rStyle w:val="ad"/>
            <w:noProof/>
          </w:rPr>
          <w:t>3.7.10.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直线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87</w:t>
        </w:r>
        <w:r w:rsidR="00F43B2E">
          <w:rPr>
            <w:noProof/>
            <w:webHidden/>
          </w:rPr>
          <w:fldChar w:fldCharType="end"/>
        </w:r>
      </w:hyperlink>
    </w:p>
    <w:p w14:paraId="16F0770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4" w:history="1">
        <w:r w:rsidR="00F43B2E" w:rsidRPr="005F5774">
          <w:rPr>
            <w:rStyle w:val="ad"/>
            <w:noProof/>
          </w:rPr>
          <w:t>3.7.11.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圆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93</w:t>
        </w:r>
        <w:r w:rsidR="00F43B2E">
          <w:rPr>
            <w:noProof/>
            <w:webHidden/>
          </w:rPr>
          <w:fldChar w:fldCharType="end"/>
        </w:r>
      </w:hyperlink>
    </w:p>
    <w:p w14:paraId="2212151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5" w:history="1">
        <w:r w:rsidR="00F43B2E" w:rsidRPr="005F5774">
          <w:rPr>
            <w:rStyle w:val="ad"/>
            <w:noProof/>
          </w:rPr>
          <w:t>3.7.12.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测量圆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弧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98</w:t>
        </w:r>
        <w:r w:rsidR="00F43B2E">
          <w:rPr>
            <w:noProof/>
            <w:webHidden/>
          </w:rPr>
          <w:fldChar w:fldCharType="end"/>
        </w:r>
      </w:hyperlink>
    </w:p>
    <w:p w14:paraId="2ABEED64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6" w:history="1">
        <w:r w:rsidR="00F43B2E" w:rsidRPr="005F5774">
          <w:rPr>
            <w:rStyle w:val="ad"/>
            <w:noProof/>
          </w:rPr>
          <w:t>3.7.13.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椭圆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102</w:t>
        </w:r>
        <w:r w:rsidR="00F43B2E">
          <w:rPr>
            <w:noProof/>
            <w:webHidden/>
          </w:rPr>
          <w:fldChar w:fldCharType="end"/>
        </w:r>
      </w:hyperlink>
    </w:p>
    <w:p w14:paraId="79A5E25A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7" w:history="1">
        <w:r w:rsidR="00F43B2E" w:rsidRPr="005F5774">
          <w:rPr>
            <w:rStyle w:val="ad"/>
            <w:noProof/>
          </w:rPr>
          <w:t>3.7.14.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键槽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106</w:t>
        </w:r>
        <w:r w:rsidR="00F43B2E">
          <w:rPr>
            <w:noProof/>
            <w:webHidden/>
          </w:rPr>
          <w:fldChar w:fldCharType="end"/>
        </w:r>
      </w:hyperlink>
    </w:p>
    <w:p w14:paraId="6BE98C68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8" w:history="1">
        <w:r w:rsidR="00F43B2E" w:rsidRPr="005F5774">
          <w:rPr>
            <w:rStyle w:val="ad"/>
            <w:noProof/>
          </w:rPr>
          <w:t>3.7.15.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方形键槽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109</w:t>
        </w:r>
        <w:r w:rsidR="00F43B2E">
          <w:rPr>
            <w:noProof/>
            <w:webHidden/>
          </w:rPr>
          <w:fldChar w:fldCharType="end"/>
        </w:r>
      </w:hyperlink>
    </w:p>
    <w:p w14:paraId="79BC5967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19" w:history="1">
        <w:r w:rsidR="00F43B2E" w:rsidRPr="005F5774">
          <w:rPr>
            <w:rStyle w:val="ad"/>
            <w:noProof/>
          </w:rPr>
          <w:t>3.7.16.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测量</w:t>
        </w:r>
        <w:r w:rsidR="00F43B2E" w:rsidRPr="005F5774">
          <w:rPr>
            <w:rStyle w:val="ad"/>
            <w:noProof/>
          </w:rPr>
          <w:t>“</w:t>
        </w:r>
        <w:r w:rsidR="00F43B2E" w:rsidRPr="005F5774">
          <w:rPr>
            <w:rStyle w:val="ad"/>
            <w:rFonts w:hint="eastAsia"/>
            <w:noProof/>
          </w:rPr>
          <w:t>曲线</w:t>
        </w:r>
        <w:r w:rsidR="00F43B2E" w:rsidRPr="005F5774">
          <w:rPr>
            <w:rStyle w:val="ad"/>
            <w:noProof/>
          </w:rPr>
          <w:t>”</w:t>
        </w:r>
        <w:r w:rsidR="00F43B2E" w:rsidRPr="005F5774">
          <w:rPr>
            <w:rStyle w:val="ad"/>
            <w:rFonts w:hint="eastAsia"/>
            <w:noProof/>
          </w:rPr>
          <w:t>元素：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_Toc114916319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114</w:t>
        </w:r>
        <w:r w:rsidR="00F43B2E">
          <w:rPr>
            <w:noProof/>
            <w:webHidden/>
          </w:rPr>
          <w:fldChar w:fldCharType="end"/>
        </w:r>
      </w:hyperlink>
    </w:p>
    <w:p w14:paraId="49BECCB6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20" w:history="1">
        <w:r w:rsidR="00F43B2E" w:rsidRPr="005F5774">
          <w:rPr>
            <w:rStyle w:val="ad"/>
            <w:noProof/>
          </w:rPr>
          <w:t>3.7.17.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保存影像图片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118</w:t>
        </w:r>
        <w:r w:rsidR="00F43B2E">
          <w:rPr>
            <w:noProof/>
            <w:webHidden/>
          </w:rPr>
          <w:fldChar w:fldCharType="end"/>
        </w:r>
      </w:hyperlink>
    </w:p>
    <w:p w14:paraId="37C04B8B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21" w:history="1">
        <w:r w:rsidR="00F43B2E" w:rsidRPr="005F5774">
          <w:rPr>
            <w:rStyle w:val="ad"/>
            <w:noProof/>
          </w:rPr>
          <w:t>3.8.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eastAsia="Arial" w:cs="Arial"/>
            <w:noProof/>
          </w:rPr>
          <w:t xml:space="preserve">CCD </w:t>
        </w:r>
        <w:r w:rsidR="00F43B2E" w:rsidRPr="005F5774">
          <w:rPr>
            <w:rStyle w:val="ad"/>
            <w:rFonts w:hint="eastAsia"/>
            <w:noProof/>
          </w:rPr>
          <w:t>对焦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120</w:t>
        </w:r>
        <w:r w:rsidR="00F43B2E">
          <w:rPr>
            <w:noProof/>
            <w:webHidden/>
          </w:rPr>
          <w:fldChar w:fldCharType="end"/>
        </w:r>
      </w:hyperlink>
    </w:p>
    <w:p w14:paraId="671EDCC6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22" w:history="1">
        <w:r w:rsidR="00F43B2E" w:rsidRPr="005F5774">
          <w:rPr>
            <w:rStyle w:val="ad"/>
            <w:rFonts w:eastAsia="Arial" w:cs="Arial"/>
            <w:noProof/>
          </w:rPr>
          <w:t>3.9.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影像操作环境设置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121</w:t>
        </w:r>
        <w:r w:rsidR="00F43B2E">
          <w:rPr>
            <w:noProof/>
            <w:webHidden/>
          </w:rPr>
          <w:fldChar w:fldCharType="end"/>
        </w:r>
      </w:hyperlink>
    </w:p>
    <w:p w14:paraId="26088A7F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3" w:history="1">
        <w:r w:rsidR="00F43B2E" w:rsidRPr="005F5774">
          <w:rPr>
            <w:rStyle w:val="ad"/>
            <w:rFonts w:eastAsia="Arial" w:cs="Arial"/>
            <w:noProof/>
          </w:rPr>
          <w:t>3.10.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>CCD</w:t>
        </w:r>
        <w:r w:rsidR="00F43B2E" w:rsidRPr="005F5774">
          <w:rPr>
            <w:rStyle w:val="ad"/>
            <w:rFonts w:eastAsia="Arial" w:cs="Arial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滤镜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122</w:t>
        </w:r>
        <w:r w:rsidR="00F43B2E">
          <w:rPr>
            <w:noProof/>
            <w:webHidden/>
          </w:rPr>
          <w:fldChar w:fldCharType="end"/>
        </w:r>
      </w:hyperlink>
    </w:p>
    <w:p w14:paraId="30B5F990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24" w:history="1">
        <w:r w:rsidR="00F43B2E" w:rsidRPr="005F5774">
          <w:rPr>
            <w:rStyle w:val="ad"/>
            <w:noProof/>
          </w:rPr>
          <w:t>3.10.1.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图像预处理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122</w:t>
        </w:r>
        <w:r w:rsidR="00F43B2E">
          <w:rPr>
            <w:noProof/>
            <w:webHidden/>
          </w:rPr>
          <w:fldChar w:fldCharType="end"/>
        </w:r>
      </w:hyperlink>
    </w:p>
    <w:p w14:paraId="5033D178" w14:textId="77777777" w:rsidR="00F43B2E" w:rsidRDefault="00000000">
      <w:pPr>
        <w:pStyle w:val="TOC3"/>
        <w:tabs>
          <w:tab w:val="left" w:pos="1692"/>
          <w:tab w:val="right" w:leader="dot" w:pos="6996"/>
        </w:tabs>
        <w:rPr>
          <w:noProof/>
        </w:rPr>
      </w:pPr>
      <w:hyperlink w:anchor="_Toc114916325" w:history="1">
        <w:r w:rsidR="00F43B2E" w:rsidRPr="005F5774">
          <w:rPr>
            <w:rStyle w:val="ad"/>
            <w:rFonts w:ascii="Arial" w:hAnsi="Arial" w:cs="Arial"/>
            <w:noProof/>
          </w:rPr>
          <w:t>3.10.2.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重新定位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125</w:t>
        </w:r>
        <w:r w:rsidR="00F43B2E">
          <w:rPr>
            <w:noProof/>
            <w:webHidden/>
          </w:rPr>
          <w:fldChar w:fldCharType="end"/>
        </w:r>
      </w:hyperlink>
    </w:p>
    <w:p w14:paraId="6EF7BF5C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6" w:history="1">
        <w:r w:rsidR="00F43B2E" w:rsidRPr="005F5774">
          <w:rPr>
            <w:rStyle w:val="ad"/>
            <w:noProof/>
          </w:rPr>
          <w:t>3.11.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灯源控制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129</w:t>
        </w:r>
        <w:r w:rsidR="00F43B2E">
          <w:rPr>
            <w:noProof/>
            <w:webHidden/>
          </w:rPr>
          <w:fldChar w:fldCharType="end"/>
        </w:r>
      </w:hyperlink>
    </w:p>
    <w:p w14:paraId="3175134D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7" w:history="1">
        <w:r w:rsidR="00F43B2E" w:rsidRPr="005F5774">
          <w:rPr>
            <w:rStyle w:val="ad"/>
            <w:noProof/>
          </w:rPr>
          <w:t>3.12.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>CAD</w:t>
        </w:r>
        <w:r w:rsidR="00F43B2E" w:rsidRPr="005F5774">
          <w:rPr>
            <w:rStyle w:val="ad"/>
            <w:rFonts w:hint="eastAsia"/>
            <w:noProof/>
          </w:rPr>
          <w:t>图形操作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137</w:t>
        </w:r>
        <w:r w:rsidR="00F43B2E">
          <w:rPr>
            <w:noProof/>
            <w:webHidden/>
          </w:rPr>
          <w:fldChar w:fldCharType="end"/>
        </w:r>
      </w:hyperlink>
    </w:p>
    <w:p w14:paraId="73723395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8" w:history="1">
        <w:r w:rsidR="00F43B2E" w:rsidRPr="005F5774">
          <w:rPr>
            <w:rStyle w:val="ad"/>
            <w:noProof/>
          </w:rPr>
          <w:t>3.13.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输出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146</w:t>
        </w:r>
        <w:r w:rsidR="00F43B2E">
          <w:rPr>
            <w:noProof/>
            <w:webHidden/>
          </w:rPr>
          <w:fldChar w:fldCharType="end"/>
        </w:r>
      </w:hyperlink>
    </w:p>
    <w:p w14:paraId="7F31C752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29" w:history="1">
        <w:r w:rsidR="00F43B2E" w:rsidRPr="005F5774">
          <w:rPr>
            <w:rStyle w:val="ad"/>
            <w:noProof/>
          </w:rPr>
          <w:t>3.14.</w:t>
        </w:r>
        <w:r w:rsidR="00F43B2E">
          <w:rPr>
            <w:noProof/>
          </w:rPr>
          <w:tab/>
        </w:r>
        <w:r w:rsidR="00F43B2E" w:rsidRPr="005F5774">
          <w:rPr>
            <w:rStyle w:val="ad"/>
            <w:noProof/>
          </w:rPr>
          <w:t xml:space="preserve">FormError </w:t>
        </w:r>
        <w:r w:rsidR="00F43B2E" w:rsidRPr="005F5774">
          <w:rPr>
            <w:rStyle w:val="ad"/>
            <w:rFonts w:hint="eastAsia"/>
            <w:noProof/>
          </w:rPr>
          <w:t>图形报告区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_Toc114916329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180</w:t>
        </w:r>
        <w:r w:rsidR="00F43B2E">
          <w:rPr>
            <w:noProof/>
            <w:webHidden/>
          </w:rPr>
          <w:fldChar w:fldCharType="end"/>
        </w:r>
      </w:hyperlink>
    </w:p>
    <w:p w14:paraId="33B8A015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0" w:history="1">
        <w:r w:rsidR="00F43B2E" w:rsidRPr="005F5774">
          <w:rPr>
            <w:rStyle w:val="ad"/>
            <w:noProof/>
          </w:rPr>
          <w:t>3.15.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双数据区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191</w:t>
        </w:r>
        <w:r w:rsidR="00F43B2E">
          <w:rPr>
            <w:noProof/>
            <w:webHidden/>
          </w:rPr>
          <w:fldChar w:fldCharType="end"/>
        </w:r>
      </w:hyperlink>
    </w:p>
    <w:p w14:paraId="4CE212E1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1" w:history="1">
        <w:r w:rsidR="00F43B2E" w:rsidRPr="005F5774">
          <w:rPr>
            <w:rStyle w:val="ad"/>
            <w:noProof/>
          </w:rPr>
          <w:t>3.16.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导航区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244</w:t>
        </w:r>
        <w:r w:rsidR="00F43B2E">
          <w:rPr>
            <w:noProof/>
            <w:webHidden/>
          </w:rPr>
          <w:fldChar w:fldCharType="end"/>
        </w:r>
      </w:hyperlink>
    </w:p>
    <w:p w14:paraId="17FB25FF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2" w:history="1">
        <w:r w:rsidR="00F43B2E" w:rsidRPr="005F5774">
          <w:rPr>
            <w:rStyle w:val="ad"/>
            <w:noProof/>
          </w:rPr>
          <w:t>3.16.1.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导航区</w:t>
        </w:r>
        <w:r w:rsidR="00F43B2E" w:rsidRPr="005F5774">
          <w:rPr>
            <w:rStyle w:val="ad"/>
            <w:noProof/>
          </w:rPr>
          <w:t>-</w:t>
        </w:r>
        <w:r w:rsidR="00F43B2E" w:rsidRPr="005F5774">
          <w:rPr>
            <w:rStyle w:val="ad"/>
            <w:rFonts w:hint="eastAsia"/>
            <w:noProof/>
          </w:rPr>
          <w:t>影像导航区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244</w:t>
        </w:r>
        <w:r w:rsidR="00F43B2E">
          <w:rPr>
            <w:noProof/>
            <w:webHidden/>
          </w:rPr>
          <w:fldChar w:fldCharType="end"/>
        </w:r>
      </w:hyperlink>
    </w:p>
    <w:p w14:paraId="18ED5C77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3" w:history="1">
        <w:r w:rsidR="00F43B2E" w:rsidRPr="005F5774">
          <w:rPr>
            <w:rStyle w:val="ad"/>
            <w:rFonts w:eastAsia="Arial" w:cs="Arial"/>
            <w:noProof/>
          </w:rPr>
          <w:t>3.17.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功能操作区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249</w:t>
        </w:r>
        <w:r w:rsidR="00F43B2E">
          <w:rPr>
            <w:noProof/>
            <w:webHidden/>
          </w:rPr>
          <w:fldChar w:fldCharType="end"/>
        </w:r>
      </w:hyperlink>
    </w:p>
    <w:p w14:paraId="6500F6E1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4" w:history="1">
        <w:r w:rsidR="00F43B2E" w:rsidRPr="005F5774">
          <w:rPr>
            <w:rStyle w:val="ad"/>
            <w:noProof/>
          </w:rPr>
          <w:t>3.17.1.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快速操作区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249</w:t>
        </w:r>
        <w:r w:rsidR="00F43B2E">
          <w:rPr>
            <w:noProof/>
            <w:webHidden/>
          </w:rPr>
          <w:fldChar w:fldCharType="end"/>
        </w:r>
      </w:hyperlink>
    </w:p>
    <w:p w14:paraId="710BF1AC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5" w:history="1">
        <w:r w:rsidR="00F43B2E" w:rsidRPr="005F5774">
          <w:rPr>
            <w:rStyle w:val="ad"/>
            <w:noProof/>
          </w:rPr>
          <w:t>3.18.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机器状态区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400</w:t>
        </w:r>
        <w:r w:rsidR="00F43B2E">
          <w:rPr>
            <w:noProof/>
            <w:webHidden/>
          </w:rPr>
          <w:fldChar w:fldCharType="end"/>
        </w:r>
      </w:hyperlink>
    </w:p>
    <w:p w14:paraId="72434ED0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36" w:history="1">
        <w:r w:rsidR="00F43B2E" w:rsidRPr="005F5774">
          <w:rPr>
            <w:rStyle w:val="ad"/>
            <w:noProof/>
          </w:rPr>
          <w:t>3.19.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对性能的规定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1B33812B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7" w:history="1">
        <w:r w:rsidR="00F43B2E" w:rsidRPr="005F5774">
          <w:rPr>
            <w:rStyle w:val="ad"/>
            <w:noProof/>
          </w:rPr>
          <w:t>3.19.1.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精度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21EF0EFD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8" w:history="1">
        <w:r w:rsidR="00F43B2E" w:rsidRPr="005F5774">
          <w:rPr>
            <w:rStyle w:val="ad"/>
            <w:noProof/>
          </w:rPr>
          <w:t>3.19.2.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时间特性要求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483</w:t>
        </w:r>
        <w:r w:rsidR="00F43B2E">
          <w:rPr>
            <w:noProof/>
            <w:webHidden/>
          </w:rPr>
          <w:fldChar w:fldCharType="end"/>
        </w:r>
      </w:hyperlink>
    </w:p>
    <w:p w14:paraId="6B1EB482" w14:textId="77777777" w:rsidR="00F43B2E" w:rsidRDefault="00000000">
      <w:pPr>
        <w:pStyle w:val="TOC3"/>
        <w:tabs>
          <w:tab w:val="left" w:pos="1680"/>
          <w:tab w:val="right" w:leader="dot" w:pos="6996"/>
        </w:tabs>
        <w:rPr>
          <w:noProof/>
        </w:rPr>
      </w:pPr>
      <w:hyperlink w:anchor="_Toc114916339" w:history="1">
        <w:r w:rsidR="00F43B2E" w:rsidRPr="005F5774">
          <w:rPr>
            <w:rStyle w:val="ad"/>
            <w:noProof/>
          </w:rPr>
          <w:t>3.19.3.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灵活性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_Toc114916339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13FFCCB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0" w:history="1">
        <w:r w:rsidR="00F43B2E" w:rsidRPr="005F5774">
          <w:rPr>
            <w:rStyle w:val="ad"/>
            <w:noProof/>
          </w:rPr>
          <w:t>3.20.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输入输出要求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_Toc114916340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575CB10A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1" w:history="1">
        <w:r w:rsidR="00F43B2E" w:rsidRPr="005F5774">
          <w:rPr>
            <w:rStyle w:val="ad"/>
            <w:noProof/>
          </w:rPr>
          <w:t>3.21.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数据管理能力要求（针对软件系统）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_Toc114916341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1A00A77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2" w:history="1">
        <w:r w:rsidR="00F43B2E" w:rsidRPr="005F5774">
          <w:rPr>
            <w:rStyle w:val="ad"/>
            <w:noProof/>
          </w:rPr>
          <w:t>3.22.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故障处理要求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_Toc114916342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26249FF3" w14:textId="77777777" w:rsidR="00F43B2E" w:rsidRDefault="00000000">
      <w:pPr>
        <w:pStyle w:val="TOC2"/>
        <w:tabs>
          <w:tab w:val="left" w:pos="1260"/>
          <w:tab w:val="right" w:leader="dot" w:pos="6996"/>
        </w:tabs>
        <w:rPr>
          <w:noProof/>
        </w:rPr>
      </w:pPr>
      <w:hyperlink w:anchor="_Toc114916343" w:history="1">
        <w:r w:rsidR="00F43B2E" w:rsidRPr="005F5774">
          <w:rPr>
            <w:rStyle w:val="ad"/>
            <w:noProof/>
          </w:rPr>
          <w:t>3.23.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其他专门要求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_Toc114916343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484</w:t>
        </w:r>
        <w:r w:rsidR="00F43B2E">
          <w:rPr>
            <w:noProof/>
            <w:webHidden/>
          </w:rPr>
          <w:fldChar w:fldCharType="end"/>
        </w:r>
      </w:hyperlink>
    </w:p>
    <w:p w14:paraId="6618F774" w14:textId="77777777" w:rsidR="00F43B2E" w:rsidRDefault="00000000">
      <w:pPr>
        <w:pStyle w:val="TOC1"/>
        <w:tabs>
          <w:tab w:val="left" w:pos="420"/>
          <w:tab w:val="right" w:leader="dot" w:pos="6996"/>
        </w:tabs>
        <w:rPr>
          <w:rFonts w:asciiTheme="minorHAnsi" w:eastAsiaTheme="minorEastAsia" w:hAnsiTheme="minorHAnsi" w:cstheme="minorBidi"/>
          <w:b w:val="0"/>
          <w:noProof/>
          <w:color w:val="auto"/>
        </w:rPr>
      </w:pPr>
      <w:hyperlink w:anchor="_Toc114916344" w:history="1">
        <w:r w:rsidR="00F43B2E" w:rsidRPr="005F5774">
          <w:rPr>
            <w:rStyle w:val="ad"/>
            <w:noProof/>
          </w:rPr>
          <w:t>4.</w:t>
        </w:r>
        <w:r w:rsidR="00F43B2E">
          <w:rPr>
            <w:rFonts w:asciiTheme="minorHAnsi" w:eastAsiaTheme="minorEastAsia" w:hAnsiTheme="minorHAnsi" w:cstheme="minorBidi"/>
            <w:b w:val="0"/>
            <w:noProof/>
            <w:color w:val="auto"/>
          </w:rPr>
          <w:tab/>
        </w:r>
        <w:r w:rsidR="00F43B2E" w:rsidRPr="005F5774">
          <w:rPr>
            <w:rStyle w:val="ad"/>
            <w:rFonts w:ascii="微软雅黑" w:eastAsia="微软雅黑" w:hAnsi="微软雅黑" w:cs="微软雅黑" w:hint="eastAsia"/>
            <w:noProof/>
          </w:rPr>
          <w:t>运行环境规定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_Toc114916344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66DA1699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5" w:history="1">
        <w:r w:rsidR="00F43B2E" w:rsidRPr="005F5774">
          <w:rPr>
            <w:rStyle w:val="ad"/>
            <w:noProof/>
          </w:rPr>
          <w:t>4.1.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设备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_Toc114916345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57A1D647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6" w:history="1">
        <w:r w:rsidR="00F43B2E" w:rsidRPr="005F5774">
          <w:rPr>
            <w:rStyle w:val="ad"/>
            <w:noProof/>
          </w:rPr>
          <w:t>4.2.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支持软件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_Toc114916346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76A654CE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7" w:history="1">
        <w:r w:rsidR="00F43B2E" w:rsidRPr="005F5774">
          <w:rPr>
            <w:rStyle w:val="ad"/>
            <w:noProof/>
          </w:rPr>
          <w:t>4.3.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接口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_Toc114916347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66105C11" w14:textId="77777777" w:rsidR="00F43B2E" w:rsidRDefault="00000000">
      <w:pPr>
        <w:pStyle w:val="TOC2"/>
        <w:tabs>
          <w:tab w:val="left" w:pos="1050"/>
          <w:tab w:val="right" w:leader="dot" w:pos="6996"/>
        </w:tabs>
        <w:rPr>
          <w:noProof/>
        </w:rPr>
      </w:pPr>
      <w:hyperlink w:anchor="_Toc114916348" w:history="1">
        <w:r w:rsidR="00F43B2E" w:rsidRPr="005F5774">
          <w:rPr>
            <w:rStyle w:val="ad"/>
            <w:noProof/>
          </w:rPr>
          <w:t>4.4.</w:t>
        </w:r>
        <w:r w:rsidR="00F43B2E">
          <w:rPr>
            <w:noProof/>
          </w:rPr>
          <w:tab/>
        </w:r>
        <w:r w:rsidR="00F43B2E" w:rsidRPr="005F5774">
          <w:rPr>
            <w:rStyle w:val="ad"/>
            <w:rFonts w:hint="eastAsia"/>
            <w:noProof/>
          </w:rPr>
          <w:t>控制</w:t>
        </w:r>
        <w:r w:rsidR="00F43B2E">
          <w:rPr>
            <w:noProof/>
            <w:webHidden/>
          </w:rPr>
          <w:tab/>
        </w:r>
        <w:r w:rsidR="00F43B2E">
          <w:rPr>
            <w:noProof/>
            <w:webHidden/>
          </w:rPr>
          <w:fldChar w:fldCharType="begin"/>
        </w:r>
        <w:r w:rsidR="00F43B2E">
          <w:rPr>
            <w:noProof/>
            <w:webHidden/>
          </w:rPr>
          <w:instrText xml:space="preserve"> PAGEREF _Toc114916348 \h </w:instrText>
        </w:r>
        <w:r w:rsidR="00F43B2E">
          <w:rPr>
            <w:noProof/>
            <w:webHidden/>
          </w:rPr>
        </w:r>
        <w:r w:rsidR="00F43B2E">
          <w:rPr>
            <w:noProof/>
            <w:webHidden/>
          </w:rPr>
          <w:fldChar w:fldCharType="separate"/>
        </w:r>
        <w:r w:rsidR="00F43B2E">
          <w:rPr>
            <w:noProof/>
            <w:webHidden/>
          </w:rPr>
          <w:t>485</w:t>
        </w:r>
        <w:r w:rsidR="00F43B2E">
          <w:rPr>
            <w:noProof/>
            <w:webHidden/>
          </w:rPr>
          <w:fldChar w:fldCharType="end"/>
        </w:r>
      </w:hyperlink>
    </w:p>
    <w:p w14:paraId="1CA8F47C" w14:textId="77777777" w:rsidR="00F43B2E" w:rsidRDefault="00F43B2E" w:rsidP="00FE6D1C">
      <w:pPr>
        <w:pStyle w:val="ab"/>
        <w:ind w:firstLine="643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18B7F9A3" w14:textId="77777777" w:rsidR="00F43B2E" w:rsidRDefault="00F43B2E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4F0ABB8" w14:textId="77777777" w:rsidR="00807DE0" w:rsidRDefault="00807DE0">
      <w:pPr>
        <w:pStyle w:val="10"/>
      </w:pPr>
      <w:bookmarkStart w:id="1" w:name="_Toc114916256"/>
      <w:r>
        <w:lastRenderedPageBreak/>
        <w:t>引言</w:t>
      </w:r>
      <w:bookmarkEnd w:id="1"/>
    </w:p>
    <w:p w14:paraId="7FF892F2" w14:textId="77777777" w:rsidR="00807DE0" w:rsidRDefault="00807DE0">
      <w:pPr>
        <w:pStyle w:val="2"/>
      </w:pPr>
      <w:bookmarkStart w:id="2" w:name="_Toc114916257"/>
      <w:r>
        <w:t>编写的目的</w:t>
      </w:r>
      <w:bookmarkEnd w:id="2"/>
    </w:p>
    <w:p w14:paraId="7E2A5DB3" w14:textId="77777777" w:rsidR="00807DE0" w:rsidRDefault="00807DE0">
      <w:pPr>
        <w:pStyle w:val="a4"/>
        <w:ind w:firstLine="420"/>
      </w:pPr>
      <w:r>
        <w:t>说明编写这份需求说明书的目的,指出预期的读者.</w:t>
      </w:r>
    </w:p>
    <w:p w14:paraId="3A598BBF" w14:textId="77777777" w:rsidR="00807DE0" w:rsidRDefault="00807DE0">
      <w:pPr>
        <w:pStyle w:val="2"/>
      </w:pPr>
      <w:bookmarkStart w:id="3" w:name="_Toc114916258"/>
      <w:r>
        <w:t>背景</w:t>
      </w:r>
      <w:bookmarkEnd w:id="3"/>
    </w:p>
    <w:p w14:paraId="1852F1A3" w14:textId="77777777" w:rsidR="00807DE0" w:rsidRDefault="00807DE0">
      <w:pPr>
        <w:pStyle w:val="1"/>
      </w:pPr>
      <w:r>
        <w:t>a. 待开发的系统的名称;</w:t>
      </w:r>
    </w:p>
    <w:p w14:paraId="410CA620" w14:textId="77777777" w:rsidR="00807DE0" w:rsidRDefault="00807DE0">
      <w:pPr>
        <w:pStyle w:val="1"/>
      </w:pPr>
      <w:r>
        <w:t>b.本项目的任务提出者、开发者、用户；</w:t>
      </w:r>
    </w:p>
    <w:p w14:paraId="1D4DDE09" w14:textId="77777777" w:rsidR="00807DE0" w:rsidRDefault="00807DE0">
      <w:pPr>
        <w:pStyle w:val="1"/>
      </w:pPr>
      <w:r>
        <w:t>c.该系统同其他系统或其他机构的基本的相互来往关系。</w:t>
      </w:r>
    </w:p>
    <w:p w14:paraId="4F4BD2E4" w14:textId="77777777" w:rsidR="00807DE0" w:rsidRDefault="00807DE0">
      <w:pPr>
        <w:pStyle w:val="2"/>
      </w:pPr>
      <w:bookmarkStart w:id="4" w:name="_Toc114916259"/>
      <w:r>
        <w:t>定义</w:t>
      </w:r>
      <w:bookmarkEnd w:id="4"/>
    </w:p>
    <w:p w14:paraId="2AE64394" w14:textId="77777777" w:rsidR="00807DE0" w:rsidRDefault="00807DE0">
      <w:pPr>
        <w:pStyle w:val="a4"/>
        <w:ind w:firstLine="420"/>
      </w:pPr>
      <w:r>
        <w:t>列出本文件中用到的专门术语的定义和外文首字母组词的原词组。</w:t>
      </w:r>
    </w:p>
    <w:p w14:paraId="5EBB5AEE" w14:textId="77777777" w:rsidR="00807DE0" w:rsidRDefault="00807DE0">
      <w:pPr>
        <w:pStyle w:val="2"/>
      </w:pPr>
      <w:bookmarkStart w:id="5" w:name="_Toc114916260"/>
      <w:r>
        <w:t>参考资料</w:t>
      </w:r>
      <w:bookmarkEnd w:id="5"/>
    </w:p>
    <w:p w14:paraId="549C5851" w14:textId="77777777" w:rsidR="00807DE0" w:rsidRDefault="00807DE0">
      <w:pPr>
        <w:pStyle w:val="a4"/>
        <w:ind w:firstLine="420"/>
      </w:pPr>
      <w:r>
        <w:t>列出用得着的参考资料。</w:t>
      </w:r>
    </w:p>
    <w:p w14:paraId="0CF4FEEF" w14:textId="77777777" w:rsidR="00807DE0" w:rsidRDefault="00807DE0">
      <w:pPr>
        <w:pStyle w:val="10"/>
      </w:pPr>
      <w:r>
        <w:br w:type="page"/>
      </w:r>
      <w:bookmarkStart w:id="6" w:name="_Toc114916261"/>
      <w:r>
        <w:lastRenderedPageBreak/>
        <w:t>任务概述</w:t>
      </w:r>
      <w:bookmarkEnd w:id="6"/>
    </w:p>
    <w:p w14:paraId="2DE4D2B1" w14:textId="77777777" w:rsidR="00807DE0" w:rsidRDefault="00807DE0">
      <w:pPr>
        <w:pStyle w:val="2"/>
      </w:pPr>
      <w:bookmarkStart w:id="7" w:name="_Toc114916262"/>
      <w:r>
        <w:t>目标</w:t>
      </w:r>
      <w:bookmarkEnd w:id="7"/>
    </w:p>
    <w:p w14:paraId="3E73AF29" w14:textId="77777777" w:rsidR="00807DE0" w:rsidRDefault="00807DE0">
      <w:pPr>
        <w:pStyle w:val="a4"/>
        <w:ind w:firstLine="420"/>
      </w:pPr>
      <w:r>
        <w:t>叙述该系统开发的意图、应用目标、作用范围以及其他应向读者说明的有关该系统开发的背景材料。解释被开发系统与其他有关系统之间的关系。</w:t>
      </w:r>
    </w:p>
    <w:p w14:paraId="77139015" w14:textId="77777777" w:rsidR="00807DE0" w:rsidRDefault="00807DE0">
      <w:pPr>
        <w:pStyle w:val="2"/>
      </w:pPr>
      <w:bookmarkStart w:id="8" w:name="_Toc114916263"/>
      <w:r>
        <w:t>用户的特点</w:t>
      </w:r>
      <w:bookmarkEnd w:id="8"/>
    </w:p>
    <w:p w14:paraId="448B6DD0" w14:textId="77777777" w:rsidR="00807DE0" w:rsidRDefault="00807DE0">
      <w:pPr>
        <w:pStyle w:val="a4"/>
        <w:ind w:firstLine="420"/>
      </w:pPr>
      <w:r>
        <w:t>列出本系统的最终用户的特点，充分说明操作人员、维护人员的教育水平和技术专长，以及本系统的预期使用频度。</w:t>
      </w:r>
    </w:p>
    <w:p w14:paraId="3400ABE4" w14:textId="77777777" w:rsidR="00807DE0" w:rsidRDefault="00807DE0">
      <w:pPr>
        <w:pStyle w:val="2"/>
      </w:pPr>
      <w:bookmarkStart w:id="9" w:name="_Toc114916264"/>
      <w:r>
        <w:t>假定和约束</w:t>
      </w:r>
      <w:bookmarkEnd w:id="9"/>
    </w:p>
    <w:p w14:paraId="18CF0FD0" w14:textId="77777777" w:rsidR="00807DE0" w:rsidRDefault="00807DE0">
      <w:pPr>
        <w:pStyle w:val="a4"/>
        <w:ind w:firstLine="420"/>
      </w:pPr>
      <w:r>
        <w:t>列出进行本系统开发工作的假定和约束。</w:t>
      </w:r>
    </w:p>
    <w:p w14:paraId="5A9E6B10" w14:textId="77777777" w:rsidR="00BA0AA5" w:rsidRDefault="00BA0AA5" w:rsidP="00BA0AA5">
      <w:pPr>
        <w:pStyle w:val="10"/>
      </w:pPr>
      <w:bookmarkStart w:id="10" w:name="_Toc114916344"/>
      <w:r>
        <w:t>运行环境规定</w:t>
      </w:r>
      <w:bookmarkEnd w:id="10"/>
    </w:p>
    <w:p w14:paraId="0A7E301D" w14:textId="77777777" w:rsidR="00BA0AA5" w:rsidRDefault="00BA0AA5" w:rsidP="00BA0AA5">
      <w:pPr>
        <w:pStyle w:val="2"/>
      </w:pPr>
      <w:bookmarkStart w:id="11" w:name="_Toc114916345"/>
      <w:r>
        <w:t>设备</w:t>
      </w:r>
      <w:bookmarkEnd w:id="11"/>
    </w:p>
    <w:p w14:paraId="26088035" w14:textId="77777777" w:rsidR="00BA0AA5" w:rsidRDefault="00BA0AA5" w:rsidP="00BA0AA5">
      <w:pPr>
        <w:pStyle w:val="a4"/>
        <w:ind w:firstLine="420"/>
      </w:pPr>
      <w:r>
        <w:t>列出运行该软件所需要的硬设备。说明其中的新型设备及其专门功能，包括：</w:t>
      </w:r>
    </w:p>
    <w:p w14:paraId="2F2B4985" w14:textId="77777777" w:rsidR="00BA0AA5" w:rsidRDefault="00BA0AA5" w:rsidP="00BA0AA5">
      <w:pPr>
        <w:pStyle w:val="a4"/>
        <w:ind w:firstLine="420"/>
      </w:pPr>
      <w:r>
        <w:t>a.处理器型号及内存容量</w:t>
      </w:r>
    </w:p>
    <w:p w14:paraId="2AB04C1C" w14:textId="77777777" w:rsidR="00BA0AA5" w:rsidRDefault="00BA0AA5" w:rsidP="00BA0AA5">
      <w:pPr>
        <w:pStyle w:val="a4"/>
        <w:ind w:firstLine="420"/>
      </w:pPr>
      <w:r>
        <w:t>b.外存容量、联机或脱机、媒体及其存储格式，设备的型号及数量</w:t>
      </w:r>
    </w:p>
    <w:p w14:paraId="48648B03" w14:textId="77777777" w:rsidR="00BA0AA5" w:rsidRDefault="00BA0AA5" w:rsidP="00BA0AA5">
      <w:pPr>
        <w:pStyle w:val="a4"/>
        <w:ind w:firstLine="420"/>
      </w:pPr>
      <w:r>
        <w:t>c.输入及输出设备的型号和数量，联机或脱机；</w:t>
      </w:r>
    </w:p>
    <w:p w14:paraId="5435DECF" w14:textId="77777777" w:rsidR="00BA0AA5" w:rsidRDefault="00BA0AA5" w:rsidP="00BA0AA5">
      <w:pPr>
        <w:pStyle w:val="a4"/>
        <w:ind w:firstLine="420"/>
      </w:pPr>
      <w:r>
        <w:t>d.数据通信设备的型号和数量</w:t>
      </w:r>
    </w:p>
    <w:p w14:paraId="31B19A8B" w14:textId="77777777" w:rsidR="00BA0AA5" w:rsidRDefault="00BA0AA5" w:rsidP="00BA0AA5">
      <w:pPr>
        <w:pStyle w:val="a4"/>
        <w:ind w:firstLine="420"/>
      </w:pPr>
      <w:r>
        <w:t>e.功能键及其他专用硬件</w:t>
      </w:r>
    </w:p>
    <w:p w14:paraId="05829D31" w14:textId="77777777" w:rsidR="00BA0AA5" w:rsidRDefault="00BA0AA5" w:rsidP="00BA0AA5">
      <w:pPr>
        <w:pStyle w:val="2"/>
      </w:pPr>
      <w:bookmarkStart w:id="12" w:name="_Toc114916346"/>
      <w:r>
        <w:lastRenderedPageBreak/>
        <w:t>支持软件</w:t>
      </w:r>
      <w:bookmarkEnd w:id="12"/>
    </w:p>
    <w:p w14:paraId="7ED51A58" w14:textId="77777777" w:rsidR="00BA0AA5" w:rsidRDefault="00BA0AA5" w:rsidP="00BA0AA5">
      <w:pPr>
        <w:pStyle w:val="a4"/>
        <w:ind w:firstLine="420"/>
      </w:pPr>
      <w:r>
        <w:t>列出支持软件，包括要用到的操作系统、编译程序、测试支持软件等。</w:t>
      </w:r>
    </w:p>
    <w:p w14:paraId="50608EFD" w14:textId="77777777" w:rsidR="00BA0AA5" w:rsidRDefault="00BA0AA5" w:rsidP="00BA0AA5">
      <w:pPr>
        <w:pStyle w:val="2"/>
      </w:pPr>
      <w:bookmarkStart w:id="13" w:name="_Toc114916347"/>
      <w:r>
        <w:t>接口</w:t>
      </w:r>
      <w:bookmarkEnd w:id="13"/>
    </w:p>
    <w:p w14:paraId="235A64D7" w14:textId="77777777" w:rsidR="00BA0AA5" w:rsidRDefault="00BA0AA5" w:rsidP="00BA0AA5">
      <w:pPr>
        <w:pStyle w:val="a4"/>
        <w:ind w:firstLine="420"/>
      </w:pPr>
      <w:r>
        <w:t>说明该系统同其他系统之间的接口、数据通信协议等。</w:t>
      </w:r>
    </w:p>
    <w:p w14:paraId="5DDB5948" w14:textId="77777777" w:rsidR="00BA0AA5" w:rsidRDefault="00BA0AA5" w:rsidP="00BA0AA5">
      <w:pPr>
        <w:pStyle w:val="2"/>
      </w:pPr>
      <w:bookmarkStart w:id="14" w:name="_Toc114916348"/>
      <w:r>
        <w:t>控制</w:t>
      </w:r>
      <w:bookmarkEnd w:id="14"/>
    </w:p>
    <w:p w14:paraId="42FCFC71" w14:textId="77777777" w:rsidR="00BA0AA5" w:rsidRDefault="00BA0AA5" w:rsidP="00BA0AA5">
      <w:pPr>
        <w:pStyle w:val="a4"/>
        <w:ind w:firstLine="420"/>
      </w:pPr>
      <w:r>
        <w:t>说明控制该系统的运行的方法和控制信号，并说明这些控制信号的来源。</w:t>
      </w:r>
    </w:p>
    <w:p w14:paraId="7E6D5A5B" w14:textId="77777777" w:rsidR="00BA0AA5" w:rsidRDefault="00BA0AA5" w:rsidP="00BA0AA5">
      <w:pPr>
        <w:pStyle w:val="a4"/>
        <w:ind w:firstLine="420"/>
      </w:pPr>
    </w:p>
    <w:p w14:paraId="4430570F" w14:textId="77777777" w:rsidR="00BA0AA5" w:rsidRPr="00BA0AA5" w:rsidRDefault="00BA0AA5">
      <w:pPr>
        <w:pStyle w:val="a4"/>
        <w:ind w:firstLine="420"/>
      </w:pPr>
    </w:p>
    <w:p w14:paraId="0D88B9FC" w14:textId="77777777" w:rsidR="00807DE0" w:rsidRDefault="00807DE0">
      <w:pPr>
        <w:pStyle w:val="10"/>
      </w:pPr>
      <w:r>
        <w:br w:type="page"/>
      </w:r>
      <w:bookmarkStart w:id="15" w:name="_Toc114916265"/>
      <w:r>
        <w:lastRenderedPageBreak/>
        <w:t>需求规定</w:t>
      </w:r>
      <w:bookmarkEnd w:id="15"/>
    </w:p>
    <w:p w14:paraId="5153C2BA" w14:textId="77777777" w:rsidR="00807DE0" w:rsidRDefault="00807DE0" w:rsidP="00807DE0">
      <w:pPr>
        <w:pStyle w:val="2"/>
      </w:pPr>
      <w:bookmarkStart w:id="16" w:name="_Toc114916266"/>
      <w:r w:rsidRPr="00807DE0">
        <w:t>主菜单功能</w:t>
      </w:r>
      <w:bookmarkEnd w:id="16"/>
      <w:r w:rsidRPr="00807DE0">
        <w:t xml:space="preserve"> </w:t>
      </w:r>
    </w:p>
    <w:p w14:paraId="15622CAB" w14:textId="77777777" w:rsidR="00807DE0" w:rsidRPr="009F764A" w:rsidRDefault="00807DE0" w:rsidP="009F764A">
      <w:pPr>
        <w:pStyle w:val="a4"/>
        <w:ind w:firstLine="420"/>
      </w:pPr>
      <w:r>
        <w:t>主菜单主要是集成了一些功能的入口。通过鼠标对应的菜单项，就可以快速打开对应功能。</w:t>
      </w:r>
      <w:r w:rsidRPr="00807DE0">
        <w:t xml:space="preserve"> </w:t>
      </w:r>
    </w:p>
    <w:p w14:paraId="72586074" w14:textId="77777777" w:rsidR="00807DE0" w:rsidRPr="009F764A" w:rsidRDefault="00807DE0" w:rsidP="009F764A">
      <w:pPr>
        <w:pStyle w:val="3"/>
        <w:ind w:left="950" w:hanging="950"/>
        <w:rPr>
          <w:szCs w:val="28"/>
        </w:rPr>
      </w:pPr>
      <w:bookmarkStart w:id="17" w:name="_Toc114916267"/>
      <w:r w:rsidRPr="009F764A">
        <w:rPr>
          <w:szCs w:val="28"/>
        </w:rPr>
        <w:t>主菜单打开</w:t>
      </w:r>
      <w:bookmarkEnd w:id="17"/>
      <w:r w:rsidRPr="009F764A">
        <w:rPr>
          <w:szCs w:val="28"/>
        </w:rPr>
        <w:t xml:space="preserve"> </w:t>
      </w:r>
    </w:p>
    <w:p w14:paraId="43793528" w14:textId="77777777" w:rsidR="00807DE0" w:rsidRDefault="00807DE0" w:rsidP="00807DE0">
      <w:pPr>
        <w:pStyle w:val="a4"/>
        <w:ind w:firstLine="420"/>
      </w:pPr>
      <w:r w:rsidRPr="00807DE0">
        <w:rPr>
          <w:noProof/>
        </w:rPr>
        <w:drawing>
          <wp:anchor distT="0" distB="0" distL="114300" distR="114300" simplePos="0" relativeHeight="251641856" behindDoc="0" locked="0" layoutInCell="1" allowOverlap="1" wp14:anchorId="5ED38B9B" wp14:editId="749F9937">
            <wp:simplePos x="0" y="0"/>
            <wp:positionH relativeFrom="column">
              <wp:posOffset>185420</wp:posOffset>
            </wp:positionH>
            <wp:positionV relativeFrom="paragraph">
              <wp:posOffset>79375</wp:posOffset>
            </wp:positionV>
            <wp:extent cx="1864360" cy="2487295"/>
            <wp:effectExtent l="0" t="0" r="2540" b="8255"/>
            <wp:wrapSquare wrapText="bothSides"/>
            <wp:docPr id="189575" name="Picture 189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" name="Picture 189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鼠标</w:t>
      </w:r>
      <w:proofErr w:type="gramStart"/>
      <w:r>
        <w:t>点击主</w:t>
      </w:r>
      <w:proofErr w:type="gramEnd"/>
      <w:r>
        <w:t>窗口工具条上的主菜单图标，则显示主菜单功能界面，</w:t>
      </w:r>
      <w:r w:rsidRPr="00807DE0">
        <w:t xml:space="preserve"> </w:t>
      </w:r>
    </w:p>
    <w:p w14:paraId="1BF9127B" w14:textId="77777777" w:rsidR="00807DE0" w:rsidRDefault="00807DE0" w:rsidP="00807DE0">
      <w:pPr>
        <w:pStyle w:val="a4"/>
        <w:ind w:firstLine="420"/>
      </w:pPr>
      <w:r>
        <w:t>主菜单上主要包括、新建解决方案、打开解决方案、保存解决方案、</w:t>
      </w:r>
      <w:proofErr w:type="gramStart"/>
      <w:r>
        <w:t>另存解决</w:t>
      </w:r>
      <w:proofErr w:type="gramEnd"/>
      <w:r>
        <w:t xml:space="preserve">方案、锁定解决方案、导入 </w:t>
      </w:r>
      <w:r w:rsidRPr="00807DE0">
        <w:t>CAD</w:t>
      </w:r>
      <w:r>
        <w:t xml:space="preserve">、导出 </w:t>
      </w:r>
      <w:r w:rsidRPr="00807DE0">
        <w:t>CAD</w:t>
      </w:r>
      <w:r>
        <w:t xml:space="preserve">、导入元素、导出 </w:t>
      </w:r>
      <w:r w:rsidRPr="00807DE0">
        <w:t>Q-Das</w:t>
      </w:r>
      <w:r>
        <w:t>、选项设置、窗口、帮助、最近解决方案和退出系统等功能的入口。</w:t>
      </w:r>
    </w:p>
    <w:p w14:paraId="3D46AF1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5BB78D8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2BBD1FCD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1179D850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0A6C2A91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72A9A44F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71116E4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</w:t>
      </w:r>
    </w:p>
    <w:p w14:paraId="44C04BC5" w14:textId="77777777" w:rsidR="00807DE0" w:rsidRDefault="00807DE0">
      <w:pPr>
        <w:spacing w:after="65"/>
      </w:pPr>
      <w:r>
        <w:rPr>
          <w:rFonts w:ascii="Arial" w:eastAsia="Arial" w:hAnsi="Arial" w:cs="Arial"/>
        </w:rPr>
        <w:t xml:space="preserve">  </w:t>
      </w:r>
    </w:p>
    <w:p w14:paraId="2027A467" w14:textId="77777777" w:rsidR="00807DE0" w:rsidRDefault="00807DE0" w:rsidP="009F764A">
      <w:pPr>
        <w:spacing w:after="65"/>
        <w:sectPr w:rsidR="00807DE0" w:rsidSect="00F43B2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92" w:right="1686" w:bottom="1784" w:left="1798" w:header="720" w:footer="1272" w:gutter="0"/>
          <w:cols w:space="720"/>
          <w:docGrid w:linePitch="286"/>
        </w:sectPr>
      </w:pPr>
    </w:p>
    <w:p w14:paraId="2BDAC31C" w14:textId="77777777" w:rsidR="00807DE0" w:rsidRPr="00F479D3" w:rsidRDefault="00E15983" w:rsidP="009F764A">
      <w:pPr>
        <w:pStyle w:val="3"/>
        <w:ind w:left="950" w:hanging="950"/>
        <w:rPr>
          <w:szCs w:val="28"/>
        </w:rPr>
      </w:pPr>
      <w:bookmarkStart w:id="18" w:name="_Toc114916268"/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9C5C001" wp14:editId="2263A4EE">
            <wp:simplePos x="0" y="0"/>
            <wp:positionH relativeFrom="column">
              <wp:posOffset>302895</wp:posOffset>
            </wp:positionH>
            <wp:positionV relativeFrom="paragraph">
              <wp:posOffset>715645</wp:posOffset>
            </wp:positionV>
            <wp:extent cx="2375535" cy="586740"/>
            <wp:effectExtent l="0" t="0" r="5715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E0" w:rsidRPr="00F479D3">
        <w:rPr>
          <w:szCs w:val="28"/>
        </w:rPr>
        <w:t>新建</w:t>
      </w:r>
      <w:r w:rsidR="009F764A" w:rsidRPr="00F479D3">
        <w:rPr>
          <w:szCs w:val="28"/>
        </w:rPr>
        <w:t>解决方案</w:t>
      </w:r>
      <w:bookmarkEnd w:id="18"/>
      <w:r w:rsidR="00807DE0" w:rsidRPr="00F479D3">
        <w:rPr>
          <w:szCs w:val="28"/>
        </w:rPr>
        <w:t xml:space="preserve"> </w:t>
      </w:r>
    </w:p>
    <w:p w14:paraId="027BCBCA" w14:textId="77777777" w:rsidR="00807DE0" w:rsidRDefault="00807DE0">
      <w:pPr>
        <w:spacing w:after="109"/>
        <w:jc w:val="center"/>
      </w:pPr>
      <w:r>
        <w:rPr>
          <w:rFonts w:ascii="Arial" w:eastAsia="Arial" w:hAnsi="Arial" w:cs="Arial"/>
        </w:rPr>
        <w:t xml:space="preserve"> </w:t>
      </w:r>
    </w:p>
    <w:p w14:paraId="6245A3DA" w14:textId="77777777" w:rsidR="00F479D3" w:rsidRDefault="009F764A" w:rsidP="00F479D3">
      <w:pPr>
        <w:pStyle w:val="a4"/>
        <w:ind w:firstLine="420"/>
      </w:pPr>
      <w:r>
        <w:t>单击菜单项，或者按</w:t>
      </w:r>
      <w:r w:rsidR="00807DE0">
        <w:t>快捷键为</w:t>
      </w:r>
      <w:r w:rsidR="00807DE0" w:rsidRPr="00F479D3">
        <w:t>“</w:t>
      </w:r>
      <w:proofErr w:type="spellStart"/>
      <w:r w:rsidR="00807DE0" w:rsidRPr="00F479D3">
        <w:rPr>
          <w:b/>
        </w:rPr>
        <w:t>Crtl+N</w:t>
      </w:r>
      <w:proofErr w:type="spellEnd"/>
      <w:r w:rsidR="00807DE0" w:rsidRPr="00F479D3">
        <w:t xml:space="preserve">” </w:t>
      </w:r>
      <w:r w:rsidRPr="00F479D3">
        <w:t>，启动</w:t>
      </w:r>
      <w:r w:rsidR="00F479D3">
        <w:t>新建解决方案功能。</w:t>
      </w:r>
    </w:p>
    <w:p w14:paraId="24ABC721" w14:textId="77777777" w:rsidR="00807DE0" w:rsidRDefault="00F479D3" w:rsidP="00F479D3">
      <w:pPr>
        <w:pStyle w:val="a4"/>
        <w:ind w:firstLine="420"/>
      </w:pPr>
      <w:r>
        <w:t>这时，</w:t>
      </w:r>
      <w:r w:rsidR="00807DE0">
        <w:t>清除当前软件状态下所有的内容，使系统回到启动时初始状态</w:t>
      </w:r>
      <w:r w:rsidR="00E15983">
        <w:t>。</w:t>
      </w:r>
      <w:r w:rsidR="00807DE0">
        <w:t>即：</w:t>
      </w:r>
      <w:r w:rsidR="00807DE0" w:rsidRPr="00F479D3">
        <w:t xml:space="preserve"> </w:t>
      </w:r>
      <w:r w:rsidR="00E15983">
        <w:t>1，</w:t>
      </w:r>
      <w:r w:rsidR="00807DE0">
        <w:t>清空元素数据区中所有的元素</w:t>
      </w:r>
      <w:r w:rsidR="00E15983">
        <w:t>；</w:t>
      </w:r>
      <w:r w:rsidR="00E15983">
        <w:rPr>
          <w:rFonts w:hint="eastAsia"/>
        </w:rPr>
        <w:t>2，</w:t>
      </w:r>
      <w:r w:rsidR="00807DE0">
        <w:t>清空公差数据区中所有的公差</w:t>
      </w:r>
      <w:r w:rsidR="00E15983">
        <w:t>；</w:t>
      </w:r>
      <w:r w:rsidR="00E15983">
        <w:rPr>
          <w:rFonts w:hint="eastAsia"/>
        </w:rPr>
        <w:t>3，</w:t>
      </w:r>
      <w:r w:rsidR="00807DE0">
        <w:t>清空坐标系数据区的所有坐标系</w:t>
      </w:r>
      <w:r w:rsidR="00E15983">
        <w:rPr>
          <w:rFonts w:hint="eastAsia"/>
        </w:rPr>
        <w:t>；4，</w:t>
      </w:r>
      <w:r w:rsidR="00807DE0">
        <w:t xml:space="preserve">清空测量程序数据区中的 </w:t>
      </w:r>
      <w:r w:rsidR="00807DE0" w:rsidRPr="00F479D3">
        <w:t xml:space="preserve">DMIS </w:t>
      </w:r>
      <w:r w:rsidR="00807DE0">
        <w:t>测量程序</w:t>
      </w:r>
      <w:r w:rsidR="00E15983">
        <w:rPr>
          <w:rFonts w:hint="eastAsia"/>
        </w:rPr>
        <w:t>；5，</w:t>
      </w:r>
      <w:r w:rsidR="00807DE0">
        <w:t>清空输出窗口中所有输出的内容</w:t>
      </w:r>
      <w:r w:rsidR="00E15983">
        <w:t>；</w:t>
      </w:r>
      <w:r w:rsidR="00E15983">
        <w:rPr>
          <w:rFonts w:hint="eastAsia"/>
        </w:rPr>
        <w:t>6，</w:t>
      </w:r>
      <w:r w:rsidR="00807DE0">
        <w:t xml:space="preserve">清空 </w:t>
      </w:r>
      <w:r w:rsidR="00807DE0" w:rsidRPr="00F479D3">
        <w:t xml:space="preserve">Form </w:t>
      </w:r>
      <w:r w:rsidR="00807DE0">
        <w:t>误差窗口中内容</w:t>
      </w:r>
      <w:r w:rsidR="00E15983">
        <w:t>；</w:t>
      </w:r>
      <w:r w:rsidR="00E15983">
        <w:rPr>
          <w:rFonts w:hint="eastAsia"/>
        </w:rPr>
        <w:t>7，</w:t>
      </w:r>
      <w:r w:rsidR="00807DE0">
        <w:t>清空各个</w:t>
      </w:r>
      <w:proofErr w:type="gramStart"/>
      <w:r w:rsidR="00807DE0">
        <w:t>操作区</w:t>
      </w:r>
      <w:proofErr w:type="gramEnd"/>
      <w:r w:rsidR="00807DE0">
        <w:t>中输入的数值</w:t>
      </w:r>
      <w:r w:rsidR="00E15983">
        <w:rPr>
          <w:rFonts w:hint="eastAsia"/>
        </w:rPr>
        <w:t>1；8，</w:t>
      </w:r>
      <w:r w:rsidR="00807DE0">
        <w:t>复位各种设置</w:t>
      </w:r>
      <w:r w:rsidR="00E15983">
        <w:t>；</w:t>
      </w:r>
      <w:r w:rsidR="00E15983">
        <w:rPr>
          <w:rFonts w:hint="eastAsia"/>
        </w:rPr>
        <w:t>9，</w:t>
      </w:r>
      <w:r w:rsidR="00807DE0">
        <w:t>清空图形报告窗口中所有的报告窗口</w:t>
      </w:r>
      <w:r w:rsidR="00E15983">
        <w:t>。</w:t>
      </w:r>
    </w:p>
    <w:p w14:paraId="6D02FACD" w14:textId="77777777" w:rsidR="00807DE0" w:rsidRDefault="00807DE0" w:rsidP="00E15983">
      <w:pPr>
        <w:pStyle w:val="a4"/>
        <w:ind w:firstLine="420"/>
      </w:pPr>
      <w:r w:rsidRPr="00F479D3">
        <w:t xml:space="preserve"> </w:t>
      </w:r>
      <w:r>
        <w:t>坐标系数据区的对焦平面不会被清空，方便下次使用时调用对焦平面，不需要重复对焦，提高测量效率</w:t>
      </w:r>
      <w:r w:rsidRPr="00F479D3">
        <w:t xml:space="preserve"> </w:t>
      </w:r>
    </w:p>
    <w:p w14:paraId="265C850F" w14:textId="77777777" w:rsidR="000A22C6" w:rsidRDefault="000A22C6" w:rsidP="000A22C6">
      <w:pPr>
        <w:pStyle w:val="2"/>
      </w:pPr>
      <w:bookmarkStart w:id="19" w:name="_Toc114916336"/>
      <w:r>
        <w:t>对性能的规定</w:t>
      </w:r>
      <w:bookmarkEnd w:id="19"/>
    </w:p>
    <w:p w14:paraId="46694A38" w14:textId="77777777" w:rsidR="000A22C6" w:rsidRDefault="000A22C6" w:rsidP="000A22C6">
      <w:pPr>
        <w:pStyle w:val="3"/>
      </w:pPr>
      <w:bookmarkStart w:id="20" w:name="_Toc114916337"/>
      <w:r>
        <w:t>精度</w:t>
      </w:r>
      <w:bookmarkEnd w:id="20"/>
    </w:p>
    <w:p w14:paraId="505121E8" w14:textId="77777777" w:rsidR="000A22C6" w:rsidRDefault="000A22C6" w:rsidP="000A22C6">
      <w:pPr>
        <w:pStyle w:val="a4"/>
        <w:ind w:firstLine="420"/>
      </w:pPr>
      <w:r>
        <w:t>说明对该系统的输入、输出数据精度的要求，可能包括传输过程中的精度。</w:t>
      </w:r>
    </w:p>
    <w:p w14:paraId="538E99C5" w14:textId="77777777" w:rsidR="000A22C6" w:rsidRDefault="000A22C6" w:rsidP="000A22C6">
      <w:pPr>
        <w:pStyle w:val="3"/>
      </w:pPr>
      <w:bookmarkStart w:id="21" w:name="_Toc114916338"/>
      <w:r>
        <w:t>时间特性要求</w:t>
      </w:r>
      <w:bookmarkEnd w:id="21"/>
    </w:p>
    <w:p w14:paraId="20AE0843" w14:textId="77777777" w:rsidR="000A22C6" w:rsidRDefault="000A22C6" w:rsidP="000A22C6">
      <w:pPr>
        <w:pStyle w:val="a4"/>
        <w:ind w:firstLine="420"/>
      </w:pPr>
      <w:r>
        <w:t>说明对于该系统的时间特性要求。</w:t>
      </w:r>
    </w:p>
    <w:p w14:paraId="4F7FC92E" w14:textId="77777777" w:rsidR="000A22C6" w:rsidRDefault="000A22C6" w:rsidP="000A22C6">
      <w:pPr>
        <w:pStyle w:val="3"/>
      </w:pPr>
      <w:bookmarkStart w:id="22" w:name="_Toc114916339"/>
      <w:r>
        <w:t>灵活性</w:t>
      </w:r>
      <w:bookmarkEnd w:id="22"/>
    </w:p>
    <w:p w14:paraId="7455D78E" w14:textId="77777777" w:rsidR="000A22C6" w:rsidRDefault="000A22C6" w:rsidP="000A22C6">
      <w:pPr>
        <w:pStyle w:val="a4"/>
        <w:ind w:firstLine="420"/>
      </w:pPr>
      <w:r>
        <w:t>说明对该系统的灵活性的要求，即当需求发生某些变化时，该系统对这些变化的适应能力。</w:t>
      </w:r>
    </w:p>
    <w:p w14:paraId="1C3B475E" w14:textId="77777777" w:rsidR="000A22C6" w:rsidRDefault="000A22C6" w:rsidP="000A22C6">
      <w:pPr>
        <w:pStyle w:val="2"/>
      </w:pPr>
      <w:bookmarkStart w:id="23" w:name="_Toc114916340"/>
      <w:r>
        <w:lastRenderedPageBreak/>
        <w:t>输入输出要求</w:t>
      </w:r>
      <w:bookmarkEnd w:id="23"/>
    </w:p>
    <w:p w14:paraId="292DA077" w14:textId="77777777" w:rsidR="000A22C6" w:rsidRDefault="000A22C6" w:rsidP="000A22C6">
      <w:pPr>
        <w:pStyle w:val="a4"/>
        <w:ind w:firstLine="420"/>
      </w:pPr>
      <w:r>
        <w:t>解释各输入输出数据类型，并逐项说明其媒体、格式、数值范围、精度等。对系统的数据输出及必须标明的控制输出量进行解释并举例。</w:t>
      </w:r>
    </w:p>
    <w:p w14:paraId="5671BB5D" w14:textId="77777777" w:rsidR="000A22C6" w:rsidRDefault="000A22C6" w:rsidP="000A22C6">
      <w:pPr>
        <w:pStyle w:val="2"/>
      </w:pPr>
      <w:bookmarkStart w:id="24" w:name="_Toc114916341"/>
      <w:r>
        <w:t>数据管理能力要求（针对软件系统）</w:t>
      </w:r>
      <w:bookmarkEnd w:id="24"/>
    </w:p>
    <w:p w14:paraId="642DB939" w14:textId="77777777" w:rsidR="000A22C6" w:rsidRDefault="000A22C6" w:rsidP="000A22C6">
      <w:pPr>
        <w:pStyle w:val="a4"/>
        <w:ind w:firstLine="420"/>
      </w:pPr>
      <w:r>
        <w:t>说明需要管理的文卷和记录的个数、表和文卷的大小规模，要按可预见的增长对数据及其分量的存储要求</w:t>
      </w:r>
      <w:proofErr w:type="gramStart"/>
      <w:r>
        <w:t>作出</w:t>
      </w:r>
      <w:proofErr w:type="gramEnd"/>
      <w:r>
        <w:t>估算。</w:t>
      </w:r>
    </w:p>
    <w:p w14:paraId="4927A2C3" w14:textId="77777777" w:rsidR="000A22C6" w:rsidRDefault="000A22C6" w:rsidP="000A22C6">
      <w:pPr>
        <w:pStyle w:val="2"/>
      </w:pPr>
      <w:bookmarkStart w:id="25" w:name="_Toc114916342"/>
      <w:r>
        <w:t>故障处理要求</w:t>
      </w:r>
      <w:bookmarkEnd w:id="25"/>
    </w:p>
    <w:p w14:paraId="109BF1A1" w14:textId="77777777" w:rsidR="000A22C6" w:rsidRDefault="000A22C6" w:rsidP="000A22C6">
      <w:pPr>
        <w:pStyle w:val="a4"/>
        <w:ind w:firstLine="420"/>
      </w:pPr>
      <w:r>
        <w:t>列出可能的软件、硬件故障以及对各项性能而言所产生的后果和对故障处理的要求。</w:t>
      </w:r>
    </w:p>
    <w:p w14:paraId="49915859" w14:textId="77777777" w:rsidR="000A22C6" w:rsidRDefault="000A22C6" w:rsidP="000A22C6">
      <w:pPr>
        <w:pStyle w:val="2"/>
      </w:pPr>
      <w:bookmarkStart w:id="26" w:name="_Toc114916343"/>
      <w:r>
        <w:t>其他专门要求</w:t>
      </w:r>
      <w:bookmarkEnd w:id="26"/>
    </w:p>
    <w:p w14:paraId="67F72446" w14:textId="77777777" w:rsidR="000A22C6" w:rsidRDefault="000A22C6" w:rsidP="000A22C6">
      <w:pPr>
        <w:pStyle w:val="a4"/>
        <w:ind w:firstLine="420"/>
      </w:pPr>
      <w:r>
        <w:t>如用户单位对安全保密的要求，对使用方便的要求，对可维护性、可补充性、易读性、可靠性、运行环境可转换性的特殊要求等。</w:t>
      </w:r>
    </w:p>
    <w:p w14:paraId="0F377862" w14:textId="77777777" w:rsidR="000A22C6" w:rsidRDefault="000A22C6">
      <w:pPr>
        <w:widowControl/>
        <w:jc w:val="left"/>
        <w:rPr>
          <w:rFonts w:ascii="宋体" w:hAnsi="宋体"/>
          <w:color w:val="000066"/>
          <w:szCs w:val="21"/>
        </w:rPr>
      </w:pPr>
      <w:r>
        <w:br w:type="page"/>
      </w:r>
      <w:r>
        <w:lastRenderedPageBreak/>
        <w:br w:type="page"/>
      </w:r>
    </w:p>
    <w:p w14:paraId="5E12111B" w14:textId="2F868A84" w:rsidR="00BA0AA5" w:rsidRPr="00E15983" w:rsidRDefault="006A2531" w:rsidP="00BA0AA5">
      <w:pPr>
        <w:pStyle w:val="10"/>
      </w:pPr>
      <w:r>
        <w:rPr>
          <w:rFonts w:hint="eastAsia"/>
        </w:rPr>
        <w:lastRenderedPageBreak/>
        <w:t>1</w:t>
      </w:r>
      <w:r w:rsidR="00BA0AA5">
        <w:t>总体设计</w:t>
      </w:r>
    </w:p>
    <w:p w14:paraId="762719EA" w14:textId="77777777" w:rsidR="00807DE0" w:rsidRPr="00F479D3" w:rsidRDefault="00E15983" w:rsidP="00F479D3">
      <w:pPr>
        <w:pStyle w:val="3"/>
        <w:ind w:left="950" w:hanging="950"/>
        <w:rPr>
          <w:szCs w:val="28"/>
        </w:rPr>
      </w:pPr>
      <w:bookmarkStart w:id="27" w:name="_Toc114916269"/>
      <w:r>
        <w:rPr>
          <w:noProof/>
        </w:rPr>
        <w:drawing>
          <wp:anchor distT="0" distB="0" distL="114300" distR="114300" simplePos="0" relativeHeight="251693056" behindDoc="0" locked="0" layoutInCell="1" allowOverlap="1" wp14:anchorId="63BB0BA3" wp14:editId="19BA4981">
            <wp:simplePos x="0" y="0"/>
            <wp:positionH relativeFrom="column">
              <wp:posOffset>775970</wp:posOffset>
            </wp:positionH>
            <wp:positionV relativeFrom="paragraph">
              <wp:posOffset>712470</wp:posOffset>
            </wp:positionV>
            <wp:extent cx="1515110" cy="48196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E0">
        <w:rPr>
          <w:rFonts w:ascii="Arial" w:eastAsia="Arial" w:hAnsi="Arial" w:cs="Arial"/>
        </w:rPr>
        <w:t xml:space="preserve"> </w:t>
      </w:r>
      <w:r w:rsidR="00807DE0" w:rsidRPr="00F479D3">
        <w:rPr>
          <w:szCs w:val="28"/>
        </w:rPr>
        <w:t>主菜单</w:t>
      </w:r>
      <w:r w:rsidR="00807DE0" w:rsidRPr="00F479D3">
        <w:rPr>
          <w:szCs w:val="28"/>
        </w:rPr>
        <w:t>-</w:t>
      </w:r>
      <w:r w:rsidR="00807DE0" w:rsidRPr="00F479D3">
        <w:rPr>
          <w:szCs w:val="28"/>
        </w:rPr>
        <w:t>打开解决方案</w:t>
      </w:r>
      <w:bookmarkEnd w:id="27"/>
    </w:p>
    <w:p w14:paraId="551A0F6E" w14:textId="77777777" w:rsidR="00807DE0" w:rsidRDefault="00807DE0">
      <w:pPr>
        <w:spacing w:after="107"/>
        <w:jc w:val="center"/>
      </w:pPr>
      <w:r>
        <w:rPr>
          <w:rFonts w:ascii="Arial" w:eastAsia="Arial" w:hAnsi="Arial" w:cs="Arial"/>
        </w:rPr>
        <w:t xml:space="preserve"> </w:t>
      </w:r>
    </w:p>
    <w:p w14:paraId="63CEDEAD" w14:textId="77777777" w:rsidR="00DC6E68" w:rsidRDefault="00F479D3" w:rsidP="00F479D3">
      <w:pPr>
        <w:pStyle w:val="a4"/>
        <w:ind w:firstLine="420"/>
      </w:pPr>
      <w:r>
        <w:t>单击</w:t>
      </w:r>
      <w:r w:rsidR="00DC6E68">
        <w:t>菜单项或者按</w:t>
      </w:r>
      <w:r w:rsidR="00807DE0">
        <w:t>快捷键为</w:t>
      </w:r>
      <w:r w:rsidR="00807DE0" w:rsidRPr="00F479D3">
        <w:t>“</w:t>
      </w:r>
      <w:proofErr w:type="spellStart"/>
      <w:r w:rsidR="00807DE0" w:rsidRPr="00F479D3">
        <w:t>Crtl+O</w:t>
      </w:r>
      <w:proofErr w:type="spellEnd"/>
      <w:r w:rsidR="00807DE0" w:rsidRPr="00F479D3">
        <w:t>”</w:t>
      </w:r>
      <w:r w:rsidR="00DC6E68">
        <w:t>则启动</w:t>
      </w:r>
      <w:r w:rsidR="00807DE0" w:rsidRPr="00F479D3">
        <w:t>“</w:t>
      </w:r>
      <w:r w:rsidR="00807DE0">
        <w:t>打开解决方案</w:t>
      </w:r>
      <w:r w:rsidR="00807DE0" w:rsidRPr="00F479D3">
        <w:t>”</w:t>
      </w:r>
      <w:r w:rsidR="00DC6E68">
        <w:t>功能。</w:t>
      </w:r>
    </w:p>
    <w:p w14:paraId="12418C62" w14:textId="77777777" w:rsidR="00807DE0" w:rsidRDefault="00DC6E68" w:rsidP="00470F32">
      <w:pPr>
        <w:pStyle w:val="a4"/>
        <w:ind w:firstLine="420"/>
      </w:pPr>
      <w:r>
        <w:rPr>
          <w:rFonts w:hint="eastAsia"/>
        </w:rPr>
        <w:t>它</w:t>
      </w:r>
      <w:r w:rsidR="00807DE0">
        <w:t>用来打开以前保存过的解决方案文件，解决方案包含：</w:t>
      </w:r>
      <w:r>
        <w:rPr>
          <w:rFonts w:hint="eastAsia"/>
        </w:rPr>
        <w:t>1，</w:t>
      </w:r>
      <w:r w:rsidR="00807DE0">
        <w:t>原方案中所有的元素的理论和实际数据</w:t>
      </w:r>
      <w:r>
        <w:rPr>
          <w:rFonts w:hint="eastAsia"/>
        </w:rPr>
        <w:t>；2，</w:t>
      </w:r>
      <w:r w:rsidR="00807DE0">
        <w:t xml:space="preserve">原方案中导入的 </w:t>
      </w:r>
      <w:r w:rsidR="00807DE0" w:rsidRPr="00F479D3">
        <w:t xml:space="preserve">CAD </w:t>
      </w:r>
      <w:r w:rsidR="00807DE0">
        <w:t>模型</w:t>
      </w:r>
      <w:r>
        <w:rPr>
          <w:rFonts w:hint="eastAsia"/>
        </w:rPr>
        <w:t>；3，</w:t>
      </w:r>
      <w:r w:rsidR="00807DE0">
        <w:t>公差数据区中所有的公差</w:t>
      </w:r>
      <w:r>
        <w:rPr>
          <w:rFonts w:hint="eastAsia"/>
        </w:rPr>
        <w:t>；4，</w:t>
      </w:r>
      <w:r w:rsidR="00807DE0">
        <w:t>坐标数据区的所有的坐标</w:t>
      </w:r>
      <w:r>
        <w:rPr>
          <w:rFonts w:hint="eastAsia"/>
        </w:rPr>
        <w:t>；5，</w:t>
      </w:r>
      <w:r w:rsidR="00807DE0">
        <w:t xml:space="preserve">程序数据区中的零件的 </w:t>
      </w:r>
      <w:r w:rsidR="00807DE0" w:rsidRPr="00F479D3">
        <w:t xml:space="preserve">DMIS </w:t>
      </w:r>
      <w:r w:rsidR="00807DE0">
        <w:t>测量程序</w:t>
      </w:r>
      <w:r>
        <w:rPr>
          <w:rFonts w:hint="eastAsia"/>
        </w:rPr>
        <w:t>；6，</w:t>
      </w:r>
      <w:r w:rsidR="00807DE0">
        <w:t>输出窗口中所有输出的内容</w:t>
      </w:r>
      <w:r>
        <w:rPr>
          <w:rFonts w:hint="eastAsia"/>
        </w:rPr>
        <w:t>；7，</w:t>
      </w:r>
      <w:r w:rsidR="00807DE0" w:rsidRPr="00F479D3">
        <w:t xml:space="preserve">Form </w:t>
      </w:r>
      <w:r w:rsidR="00807DE0">
        <w:t>误差窗口中内容</w:t>
      </w:r>
      <w:r w:rsidR="00807DE0" w:rsidRPr="00F479D3">
        <w:t xml:space="preserve"> </w:t>
      </w:r>
      <w:r>
        <w:rPr>
          <w:rFonts w:hint="eastAsia"/>
        </w:rPr>
        <w:t>；8，</w:t>
      </w:r>
      <w:r w:rsidR="00807DE0">
        <w:t>图形报告窗口中所有的报告窗口</w:t>
      </w:r>
      <w:r>
        <w:t>内容</w:t>
      </w:r>
      <w:r>
        <w:rPr>
          <w:rFonts w:hint="eastAsia"/>
        </w:rPr>
        <w:t>。</w:t>
      </w:r>
    </w:p>
    <w:p w14:paraId="77B356E7" w14:textId="2082D14D" w:rsidR="00807DE0" w:rsidRDefault="006A2531" w:rsidP="006A2531">
      <w:pPr>
        <w:pStyle w:val="2"/>
      </w:pPr>
      <w:r>
        <w:rPr>
          <w:rFonts w:hint="eastAsia"/>
        </w:rPr>
        <w:t>系统总控</w:t>
      </w:r>
    </w:p>
    <w:p w14:paraId="57C4A39A" w14:textId="77777777" w:rsidR="006A2531" w:rsidRPr="006A2531" w:rsidRDefault="006A2531" w:rsidP="006A2531"/>
    <w:p w14:paraId="3619CAD0" w14:textId="77777777" w:rsidR="00807DE0" w:rsidRDefault="00470F32" w:rsidP="00470F32">
      <w:pPr>
        <w:tabs>
          <w:tab w:val="center" w:pos="3479"/>
          <w:tab w:val="left" w:pos="5740"/>
        </w:tabs>
        <w:spacing w:after="95"/>
        <w:jc w:val="left"/>
      </w:pPr>
      <w:r>
        <w:rPr>
          <w:rFonts w:ascii="Calibri" w:eastAsia="Calibri" w:hAnsi="Calibri" w:cs="Calibri"/>
        </w:rPr>
        <w:tab/>
      </w:r>
      <w:r w:rsidR="00113793">
        <w:rPr>
          <w:noProof/>
        </w:rPr>
        <w:drawing>
          <wp:inline distT="0" distB="0" distL="0" distR="0" wp14:anchorId="1AA292D0" wp14:editId="69E6EAD6">
            <wp:extent cx="2088000" cy="565200"/>
            <wp:effectExtent l="0" t="0" r="762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DE0">
        <w:rPr>
          <w:rFonts w:ascii="Calibri" w:eastAsia="Calibri" w:hAnsi="Calibri" w:cs="Calibri"/>
        </w:rPr>
        <w:t xml:space="preserve"> </w:t>
      </w:r>
    </w:p>
    <w:p w14:paraId="168660D0" w14:textId="77777777" w:rsidR="00470F32" w:rsidRDefault="00470F32" w:rsidP="007033E4">
      <w:pPr>
        <w:pStyle w:val="a4"/>
        <w:ind w:firstLine="420"/>
      </w:pPr>
      <w:r>
        <w:t>单击菜单项或者按</w:t>
      </w:r>
      <w:r w:rsidR="00807DE0">
        <w:t>快捷键</w:t>
      </w:r>
      <w:r w:rsidR="00807DE0" w:rsidRPr="007033E4">
        <w:t>“</w:t>
      </w:r>
      <w:proofErr w:type="spellStart"/>
      <w:r w:rsidR="00807DE0" w:rsidRPr="007033E4">
        <w:rPr>
          <w:b/>
        </w:rPr>
        <w:t>Crtl+S</w:t>
      </w:r>
      <w:proofErr w:type="spellEnd"/>
      <w:r w:rsidR="00807DE0" w:rsidRPr="007033E4">
        <w:t xml:space="preserve">” </w:t>
      </w:r>
      <w:r w:rsidRPr="007033E4">
        <w:t>，则启动</w:t>
      </w:r>
      <w:r w:rsidR="00807DE0" w:rsidRPr="007033E4">
        <w:t>“</w:t>
      </w:r>
      <w:r w:rsidR="00807DE0">
        <w:t>保存解决方案</w:t>
      </w:r>
      <w:r w:rsidR="00807DE0" w:rsidRPr="007033E4">
        <w:t>”</w:t>
      </w:r>
      <w:r w:rsidRPr="007033E4">
        <w:t>功能。</w:t>
      </w:r>
      <w:r w:rsidR="00807DE0">
        <w:t>用来保存当前程序状态到解决方案文件</w:t>
      </w:r>
      <w:r>
        <w:t>。</w:t>
      </w:r>
      <w:r w:rsidR="00807DE0">
        <w:t>不保存探头数据</w:t>
      </w:r>
      <w:r>
        <w:t>。</w:t>
      </w:r>
    </w:p>
    <w:p w14:paraId="3C3CB779" w14:textId="77777777" w:rsidR="00113793" w:rsidRDefault="00807DE0" w:rsidP="00113793">
      <w:pPr>
        <w:pStyle w:val="a4"/>
        <w:ind w:firstLine="420"/>
      </w:pPr>
      <w:r w:rsidRPr="007033E4">
        <w:t xml:space="preserve"> </w:t>
      </w:r>
      <w:r>
        <w:t>选择菜单后系统自动弹出</w:t>
      </w:r>
      <w:r w:rsidRPr="007033E4">
        <w:t>“</w:t>
      </w:r>
      <w:r>
        <w:t>保存方案文件</w:t>
      </w:r>
      <w:r w:rsidRPr="007033E4">
        <w:t>”</w:t>
      </w:r>
      <w:r>
        <w:t>对话框：</w:t>
      </w:r>
      <w:r w:rsidRPr="007033E4">
        <w:t xml:space="preserve"> </w:t>
      </w:r>
    </w:p>
    <w:p w14:paraId="0057615F" w14:textId="77777777" w:rsidR="00BA0AA5" w:rsidRDefault="00BA0AA5" w:rsidP="00BA0AA5">
      <w:pPr>
        <w:pStyle w:val="10"/>
      </w:pPr>
      <w:r>
        <w:t>前端系统设计</w:t>
      </w:r>
    </w:p>
    <w:p w14:paraId="60EA5E02" w14:textId="26EE77BC" w:rsidR="00923362" w:rsidRPr="009762DB" w:rsidRDefault="00923362" w:rsidP="00BC598D">
      <w:pPr>
        <w:pStyle w:val="2"/>
        <w:rPr>
          <w:rFonts w:eastAsia="宋体" w:cs="Arial"/>
        </w:rPr>
      </w:pPr>
      <w:bookmarkStart w:id="28" w:name="_Toc114916271"/>
      <w:r w:rsidRPr="009762DB">
        <w:rPr>
          <w:rFonts w:eastAsia="宋体" w:cs="Arial"/>
        </w:rPr>
        <w:t>启动页面设置</w:t>
      </w:r>
    </w:p>
    <w:p w14:paraId="2470371F" w14:textId="55CA9D43" w:rsidR="00923362" w:rsidRPr="00923362" w:rsidRDefault="00923362" w:rsidP="00923362">
      <w:r>
        <w:rPr>
          <w:rFonts w:hint="eastAsia"/>
        </w:rPr>
        <w:t>在</w:t>
      </w:r>
      <w:r>
        <w:rPr>
          <w:rFonts w:hint="eastAsia"/>
        </w:rPr>
        <w:t>router</w:t>
      </w:r>
      <w:r>
        <w:t>.js</w:t>
      </w:r>
      <w:r>
        <w:rPr>
          <w:rFonts w:hint="eastAsia"/>
        </w:rPr>
        <w:t>中，设置根路径的渲染组件</w:t>
      </w:r>
      <w:r w:rsidR="00241B4D">
        <w:rPr>
          <w:rFonts w:hint="eastAsia"/>
        </w:rPr>
        <w:t>为</w:t>
      </w:r>
      <w:proofErr w:type="spellStart"/>
      <w:r>
        <w:rPr>
          <w:rFonts w:hint="eastAsia"/>
        </w:rPr>
        <w:t>Login</w:t>
      </w:r>
      <w:r>
        <w:t>Window.vue</w:t>
      </w:r>
      <w:proofErr w:type="spellEnd"/>
      <w:r w:rsidR="00241B4D">
        <w:rPr>
          <w:rFonts w:hint="eastAsia"/>
        </w:rPr>
        <w:t>，将其渲染到</w:t>
      </w:r>
      <w:r w:rsidR="00241B4D">
        <w:t>inde</w:t>
      </w:r>
      <w:r w:rsidR="00241B4D">
        <w:rPr>
          <w:rFonts w:hint="eastAsia"/>
        </w:rPr>
        <w:t>x</w:t>
      </w:r>
      <w:r w:rsidR="00241B4D">
        <w:t>.html</w:t>
      </w:r>
      <w:r w:rsidR="00241B4D">
        <w:rPr>
          <w:rFonts w:hint="eastAsia"/>
        </w:rPr>
        <w:t>中的</w:t>
      </w:r>
      <w:r w:rsidR="00241B4D">
        <w:t>id</w:t>
      </w:r>
      <w:r w:rsidR="00241B4D">
        <w:rPr>
          <w:rFonts w:hint="eastAsia"/>
        </w:rPr>
        <w:t>为</w:t>
      </w:r>
      <w:r w:rsidR="00241B4D">
        <w:rPr>
          <w:rFonts w:hint="eastAsia"/>
        </w:rPr>
        <w:t>App</w:t>
      </w:r>
      <w:r w:rsidR="00241B4D">
        <w:rPr>
          <w:rFonts w:hint="eastAsia"/>
        </w:rPr>
        <w:t>的</w:t>
      </w:r>
      <w:r w:rsidR="00241B4D">
        <w:rPr>
          <w:rFonts w:hint="eastAsia"/>
        </w:rPr>
        <w:t>div</w:t>
      </w:r>
      <w:r w:rsidR="00241B4D">
        <w:rPr>
          <w:rFonts w:hint="eastAsia"/>
        </w:rPr>
        <w:t>标签中去。</w:t>
      </w:r>
    </w:p>
    <w:p w14:paraId="333F26C5" w14:textId="070B8B44" w:rsidR="00807DE0" w:rsidRPr="007033E4" w:rsidRDefault="00BC598D" w:rsidP="00BC598D">
      <w:pPr>
        <w:pStyle w:val="2"/>
      </w:pPr>
      <w:r>
        <w:rPr>
          <w:rFonts w:eastAsia="Arial" w:cs="Arial"/>
        </w:rPr>
        <w:lastRenderedPageBreak/>
        <w:t>主窗口</w:t>
      </w:r>
      <w:bookmarkEnd w:id="28"/>
    </w:p>
    <w:p w14:paraId="18BF2252" w14:textId="77777777" w:rsidR="00807DE0" w:rsidRDefault="00BC598D" w:rsidP="00BC598D">
      <w:pPr>
        <w:pStyle w:val="3"/>
      </w:pPr>
      <w:r>
        <w:rPr>
          <w:noProof/>
        </w:rPr>
        <w:t>主窗口界面设计</w:t>
      </w:r>
    </w:p>
    <w:p w14:paraId="3A618DE1" w14:textId="77777777" w:rsidR="003D5FF6" w:rsidRDefault="00574396" w:rsidP="003D5FF6">
      <w:r>
        <w:rPr>
          <w:noProof/>
        </w:rPr>
        <w:drawing>
          <wp:inline distT="0" distB="0" distL="0" distR="0" wp14:anchorId="687B5848" wp14:editId="5593DF2F">
            <wp:extent cx="5274310" cy="2552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DDB" w14:textId="08D52F37" w:rsidR="00241B4D" w:rsidRDefault="003D5FF6" w:rsidP="003D5FF6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>STYLEREF 1 \s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 xml:space="preserve">SEQ </w:instrText>
      </w:r>
      <w:r w:rsidR="00AB4ABF">
        <w:rPr>
          <w:rFonts w:hint="eastAsia"/>
        </w:rPr>
        <w:instrText>图表</w:instrText>
      </w:r>
      <w:r w:rsidR="00AB4ABF">
        <w:rPr>
          <w:rFonts w:hint="eastAsia"/>
        </w:rPr>
        <w:instrText xml:space="preserve"> \* ARABIC \s 1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1</w:t>
      </w:r>
      <w:r w:rsidR="00AB4ABF">
        <w:fldChar w:fldCharType="end"/>
      </w:r>
    </w:p>
    <w:p w14:paraId="758C7419" w14:textId="739EB989" w:rsidR="009E1F97" w:rsidRDefault="009E1F97" w:rsidP="00E63AC4">
      <w:pPr>
        <w:pStyle w:val="a4"/>
        <w:ind w:firstLine="420"/>
      </w:pPr>
      <w:r>
        <w:rPr>
          <w:rFonts w:hint="eastAsia"/>
        </w:rPr>
        <w:t>在</w:t>
      </w:r>
      <w:proofErr w:type="spellStart"/>
      <w:r w:rsidR="00574396">
        <w:rPr>
          <w:rFonts w:hint="eastAsia"/>
        </w:rPr>
        <w:t>src</w:t>
      </w:r>
      <w:proofErr w:type="spellEnd"/>
      <w:r w:rsidR="00574396">
        <w:t>/pages/</w:t>
      </w:r>
      <w:proofErr w:type="spellStart"/>
      <w:r>
        <w:rPr>
          <w:rFonts w:hint="eastAsia"/>
        </w:rPr>
        <w:t>Mainwindow</w:t>
      </w:r>
      <w:r>
        <w:t>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框架、Element</w:t>
      </w:r>
      <w:r>
        <w:t>-Plus</w:t>
      </w:r>
      <w:r>
        <w:rPr>
          <w:rFonts w:hint="eastAsia"/>
        </w:rPr>
        <w:t>组件语法，定义了主窗口界面。</w:t>
      </w:r>
    </w:p>
    <w:p w14:paraId="6E78E45F" w14:textId="77777777" w:rsidR="00E63AC4" w:rsidRDefault="00E63AC4" w:rsidP="00E63AC4">
      <w:pPr>
        <w:pStyle w:val="a4"/>
        <w:ind w:firstLine="420"/>
      </w:pPr>
      <w:r>
        <w:rPr>
          <w:rFonts w:hint="eastAsia"/>
        </w:rPr>
        <w:t>该文件中template标签类内容负责html元素展示。由于使用了element</w:t>
      </w:r>
      <w:r>
        <w:t>-</w:t>
      </w:r>
      <w:r>
        <w:rPr>
          <w:rFonts w:hint="eastAsia"/>
        </w:rPr>
        <w:t>plus第三方库中html元素自带部分固定格式，所以style标签中内容负责额外或定制的格式渲染与补充</w:t>
      </w:r>
      <w:r>
        <w:t>。</w:t>
      </w:r>
    </w:p>
    <w:p w14:paraId="2B40C2AB" w14:textId="00D414D8" w:rsidR="00E63AC4" w:rsidRDefault="00E63AC4" w:rsidP="00A578A4">
      <w:pPr>
        <w:pStyle w:val="a4"/>
        <w:ind w:firstLine="420"/>
      </w:pPr>
      <w:r>
        <w:rPr>
          <w:rFonts w:hint="eastAsia"/>
        </w:rPr>
        <w:t>主界面样式布局分为header菜单</w:t>
      </w:r>
      <w:proofErr w:type="gramStart"/>
      <w:r>
        <w:rPr>
          <w:rFonts w:hint="eastAsia"/>
        </w:rPr>
        <w:t>栏部分</w:t>
      </w:r>
      <w:proofErr w:type="gramEnd"/>
      <w:r>
        <w:rPr>
          <w:rFonts w:hint="eastAsia"/>
        </w:rPr>
        <w:t>以及下部展示区域。菜单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>有六个菜单项，位于页面顶部横排放置，分别是文件、系统、试图、其他、流程图和图片展示菜单项。菜单左边是一个logo图片，z-index：9</w:t>
      </w:r>
      <w:r>
        <w:t>99</w:t>
      </w:r>
      <w:r>
        <w:rPr>
          <w:rFonts w:hint="eastAsia"/>
        </w:rPr>
        <w:t>将图片置顶与header之上。</w:t>
      </w:r>
    </w:p>
    <w:p w14:paraId="519FE81A" w14:textId="4ACF54B4" w:rsidR="00A578A4" w:rsidRDefault="00BC598D" w:rsidP="00A578A4">
      <w:pPr>
        <w:pStyle w:val="3"/>
      </w:pPr>
      <w:r>
        <w:t>主窗口功能设计</w:t>
      </w:r>
    </w:p>
    <w:p w14:paraId="0EF16CD0" w14:textId="009D3D50" w:rsidR="00A578A4" w:rsidRPr="00A578A4" w:rsidRDefault="00A578A4" w:rsidP="00621950">
      <w:pPr>
        <w:pStyle w:val="a4"/>
        <w:ind w:firstLine="420"/>
      </w:pPr>
      <w:r>
        <w:rPr>
          <w:rFonts w:hint="eastAsia"/>
        </w:rPr>
        <w:t>主窗口功能设计在mainWindow</w:t>
      </w:r>
      <w:r>
        <w:t>.js</w:t>
      </w:r>
      <w:r>
        <w:rPr>
          <w:rFonts w:hint="eastAsia"/>
        </w:rPr>
        <w:t>中</w:t>
      </w:r>
      <w:r w:rsidR="00621950">
        <w:rPr>
          <w:rFonts w:hint="eastAsia"/>
        </w:rPr>
        <w:t>。</w:t>
      </w:r>
    </w:p>
    <w:p w14:paraId="7FA34184" w14:textId="3831A77F" w:rsidR="00496D5F" w:rsidRPr="00496D5F" w:rsidRDefault="002F753E" w:rsidP="00496D5F">
      <w:pPr>
        <w:pStyle w:val="4"/>
      </w:pPr>
      <w:r>
        <w:rPr>
          <w:rFonts w:hint="eastAsia"/>
        </w:rPr>
        <w:t>菜单功能导航</w:t>
      </w:r>
    </w:p>
    <w:p w14:paraId="3F1FA445" w14:textId="496B3B25" w:rsidR="00241B4D" w:rsidRDefault="00923962" w:rsidP="00E63AC4">
      <w:pPr>
        <w:pStyle w:val="a4"/>
        <w:ind w:firstLine="420"/>
        <w:jc w:val="left"/>
      </w:pPr>
      <w:r w:rsidRPr="00621950">
        <w:rPr>
          <w:rFonts w:hint="eastAsia"/>
        </w:rPr>
        <w:t>点击菜单项之后，触发</w:t>
      </w:r>
      <w:proofErr w:type="spellStart"/>
      <w:r w:rsidRPr="00621950">
        <w:rPr>
          <w:rFonts w:hint="eastAsia"/>
        </w:rPr>
        <w:t>on</w:t>
      </w:r>
      <w:r w:rsidRPr="00621950">
        <w:t>MenuClick</w:t>
      </w:r>
      <w:proofErr w:type="spellEnd"/>
      <w:r w:rsidRPr="00621950">
        <w:t>函数，</w:t>
      </w:r>
      <w:r>
        <w:rPr>
          <w:rFonts w:hint="eastAsia"/>
        </w:rPr>
        <w:t>该函数实现在main</w:t>
      </w:r>
      <w:r>
        <w:t>Window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中实现，会</w:t>
      </w:r>
      <w:r>
        <w:rPr>
          <w:rFonts w:hint="eastAsia"/>
        </w:rPr>
        <w:lastRenderedPageBreak/>
        <w:t>根据传入的参数，调用jump</w:t>
      </w:r>
      <w:r>
        <w:t>.js</w:t>
      </w:r>
      <w:r>
        <w:rPr>
          <w:rFonts w:hint="eastAsia"/>
        </w:rPr>
        <w:t>中的jump函数去查询</w:t>
      </w:r>
      <w:r w:rsidR="00814AF8">
        <w:rPr>
          <w:rFonts w:hint="eastAsia"/>
        </w:rPr>
        <w:t>Map构建的</w:t>
      </w:r>
      <w:r>
        <w:rPr>
          <w:rFonts w:hint="eastAsia"/>
        </w:rPr>
        <w:t>路由映射表，找到对应的路径进行跳转，导航到对应的界面中去。</w:t>
      </w:r>
    </w:p>
    <w:p w14:paraId="2B1010F3" w14:textId="414D7627" w:rsidR="002F753E" w:rsidRDefault="00814AF8" w:rsidP="00814AF8">
      <w:pPr>
        <w:pStyle w:val="a4"/>
        <w:ind w:firstLine="420"/>
      </w:pPr>
      <w:r>
        <w:rPr>
          <w:rFonts w:hint="eastAsia"/>
        </w:rPr>
        <w:t>以下为菜单功能导航</w:t>
      </w:r>
      <w:r w:rsidR="002F753E">
        <w:rPr>
          <w:rFonts w:hint="eastAsia"/>
        </w:rPr>
        <w:t>流程图</w:t>
      </w:r>
    </w:p>
    <w:p w14:paraId="0AF85592" w14:textId="4F6C6B93" w:rsidR="003D5FF6" w:rsidRDefault="0055470F" w:rsidP="0055470F">
      <w:pPr>
        <w:jc w:val="center"/>
        <w:rPr>
          <w:rFonts w:hint="eastAsia"/>
        </w:rPr>
      </w:pPr>
      <w:r>
        <w:object w:dxaOrig="1485" w:dyaOrig="6346" w14:anchorId="10FDB640">
          <v:shape id="_x0000_i1026" type="#_x0000_t75" style="width:64.05pt;height:245.9pt" o:ole="">
            <v:imagedata r:id="rId21" o:title=""/>
          </v:shape>
          <o:OLEObject Type="Embed" ProgID="Visio.Drawing.15" ShapeID="_x0000_i1026" DrawAspect="Content" ObjectID="_1726218287" r:id="rId22"/>
        </w:object>
      </w:r>
    </w:p>
    <w:p w14:paraId="53BA93E7" w14:textId="1F50393F" w:rsidR="003D5FF6" w:rsidRDefault="003D5FF6" w:rsidP="003D5FF6">
      <w:pPr>
        <w:pStyle w:val="af0"/>
        <w:jc w:val="center"/>
      </w:pPr>
      <w:r>
        <w:t>图表</w:t>
      </w:r>
      <w:r>
        <w:t xml:space="preserve"> </w:t>
      </w:r>
      <w:fldSimple w:instr=" STYLEREF 1 \s ">
        <w:r w:rsidR="00AB4ABF">
          <w:rPr>
            <w:noProof/>
          </w:rPr>
          <w:t>6</w:t>
        </w:r>
      </w:fldSimple>
      <w:r w:rsidR="00AB4ABF">
        <w:noBreakHyphen/>
      </w:r>
      <w:r w:rsidR="00AB4ABF">
        <w:fldChar w:fldCharType="begin"/>
      </w:r>
      <w:r w:rsidR="00AB4ABF">
        <w:instrText xml:space="preserve"> SEQ </w:instrText>
      </w:r>
      <w:r w:rsidR="00AB4ABF">
        <w:instrText>图表</w:instrText>
      </w:r>
      <w:r w:rsidR="00AB4ABF">
        <w:instrText xml:space="preserve"> \* ARABIC \s 1 </w:instrText>
      </w:r>
      <w:r w:rsidR="00AB4ABF">
        <w:fldChar w:fldCharType="separate"/>
      </w:r>
      <w:r w:rsidR="00AB4ABF">
        <w:rPr>
          <w:noProof/>
        </w:rPr>
        <w:t>2</w:t>
      </w:r>
      <w:r w:rsidR="00AB4ABF">
        <w:fldChar w:fldCharType="end"/>
      </w:r>
    </w:p>
    <w:p w14:paraId="2DC2FB7E" w14:textId="77777777" w:rsidR="001444F8" w:rsidRDefault="00BC598D" w:rsidP="00BC598D">
      <w:pPr>
        <w:pStyle w:val="2"/>
      </w:pPr>
      <w:r>
        <w:t>用户登录</w:t>
      </w:r>
    </w:p>
    <w:p w14:paraId="2C36ECA3" w14:textId="1B088E9A" w:rsidR="00B27BDB" w:rsidRDefault="00BC598D" w:rsidP="00BC598D">
      <w:pPr>
        <w:pStyle w:val="3"/>
      </w:pPr>
      <w:r>
        <w:t>登录界面设计</w:t>
      </w:r>
    </w:p>
    <w:p w14:paraId="32706657" w14:textId="77777777" w:rsidR="003D5FF6" w:rsidRDefault="00166BFE" w:rsidP="003D5FF6">
      <w:pPr>
        <w:keepNext/>
      </w:pPr>
      <w:r>
        <w:rPr>
          <w:noProof/>
        </w:rPr>
        <w:drawing>
          <wp:inline distT="0" distB="0" distL="0" distR="0" wp14:anchorId="1F2CE529" wp14:editId="7ECDA63F">
            <wp:extent cx="5274310" cy="2552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CB5D" w14:textId="08BE0EFA" w:rsidR="00621950" w:rsidRDefault="003D5FF6" w:rsidP="003D5FF6">
      <w:pPr>
        <w:pStyle w:val="af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>STYLEREF 1 \s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6</w:t>
      </w:r>
      <w:r w:rsidR="00AB4ABF">
        <w:fldChar w:fldCharType="end"/>
      </w:r>
      <w:r w:rsidR="00AB4ABF">
        <w:noBreakHyphen/>
      </w:r>
      <w:r w:rsidR="00AB4ABF">
        <w:fldChar w:fldCharType="begin"/>
      </w:r>
      <w:r w:rsidR="00AB4ABF">
        <w:instrText xml:space="preserve"> </w:instrText>
      </w:r>
      <w:r w:rsidR="00AB4ABF">
        <w:rPr>
          <w:rFonts w:hint="eastAsia"/>
        </w:rPr>
        <w:instrText xml:space="preserve">SEQ </w:instrText>
      </w:r>
      <w:r w:rsidR="00AB4ABF">
        <w:rPr>
          <w:rFonts w:hint="eastAsia"/>
        </w:rPr>
        <w:instrText>图表</w:instrText>
      </w:r>
      <w:r w:rsidR="00AB4ABF">
        <w:rPr>
          <w:rFonts w:hint="eastAsia"/>
        </w:rPr>
        <w:instrText xml:space="preserve"> \* ARABIC \s 1</w:instrText>
      </w:r>
      <w:r w:rsidR="00AB4ABF">
        <w:instrText xml:space="preserve"> </w:instrText>
      </w:r>
      <w:r w:rsidR="00AB4ABF">
        <w:fldChar w:fldCharType="separate"/>
      </w:r>
      <w:r w:rsidR="00AB4ABF">
        <w:rPr>
          <w:noProof/>
        </w:rPr>
        <w:t>3</w:t>
      </w:r>
      <w:r w:rsidR="00AB4ABF">
        <w:fldChar w:fldCharType="end"/>
      </w:r>
    </w:p>
    <w:p w14:paraId="3253637E" w14:textId="52772EDB" w:rsidR="00166BFE" w:rsidRPr="00166BFE" w:rsidRDefault="00166BFE" w:rsidP="00621950">
      <w:pPr>
        <w:pStyle w:val="af0"/>
        <w:jc w:val="center"/>
      </w:pPr>
    </w:p>
    <w:p w14:paraId="2B29902D" w14:textId="39DE8485" w:rsidR="00166BFE" w:rsidRDefault="00166BFE" w:rsidP="00166BFE">
      <w:pPr>
        <w:pStyle w:val="a4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/pages/</w:t>
      </w:r>
      <w:proofErr w:type="spellStart"/>
      <w:r w:rsidR="009E4BDA">
        <w:rPr>
          <w:rFonts w:hint="eastAsia"/>
        </w:rPr>
        <w:t>LoginW</w:t>
      </w:r>
      <w:r>
        <w:rPr>
          <w:rFonts w:hint="eastAsia"/>
        </w:rPr>
        <w:t>indow</w:t>
      </w:r>
      <w:r>
        <w:t>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</w:t>
      </w:r>
      <w:r w:rsidR="00923362">
        <w:rPr>
          <w:rFonts w:hint="eastAsia"/>
        </w:rPr>
        <w:t>、Element</w:t>
      </w:r>
      <w:r w:rsidR="00923362">
        <w:t>-Plus</w:t>
      </w:r>
      <w:r w:rsidR="00923362">
        <w:rPr>
          <w:rFonts w:hint="eastAsia"/>
        </w:rPr>
        <w:t>组件语法</w:t>
      </w:r>
      <w:r>
        <w:rPr>
          <w:rFonts w:hint="eastAsia"/>
        </w:rPr>
        <w:t>定义了</w:t>
      </w:r>
      <w:r w:rsidR="009E4BDA">
        <w:rPr>
          <w:rFonts w:hint="eastAsia"/>
        </w:rPr>
        <w:t>用户登录</w:t>
      </w:r>
      <w:r>
        <w:rPr>
          <w:rFonts w:hint="eastAsia"/>
        </w:rPr>
        <w:t>界面。</w:t>
      </w:r>
    </w:p>
    <w:p w14:paraId="086A69F9" w14:textId="77777777" w:rsidR="00E63AC4" w:rsidRDefault="00E63AC4" w:rsidP="00E63AC4">
      <w:pPr>
        <w:pStyle w:val="a4"/>
        <w:ind w:firstLine="420"/>
      </w:pPr>
      <w:r>
        <w:rPr>
          <w:rFonts w:hint="eastAsia"/>
        </w:rPr>
        <w:t>该文件中template标签类内容负责html元素展示。由于使用了element</w:t>
      </w:r>
      <w:r>
        <w:t>-</w:t>
      </w:r>
      <w:r>
        <w:rPr>
          <w:rFonts w:hint="eastAsia"/>
        </w:rPr>
        <w:t>plus第三方库中html标签元素自带部分固定格式，所以style标签中内容负责额外或定制的格式渲染与补充</w:t>
      </w:r>
      <w:r>
        <w:t>。</w:t>
      </w:r>
    </w:p>
    <w:p w14:paraId="288EC6B9" w14:textId="10693775" w:rsidR="00E63AC4" w:rsidRPr="00E63AC4" w:rsidRDefault="00E63AC4" w:rsidP="00814AF8">
      <w:pPr>
        <w:pStyle w:val="a4"/>
        <w:ind w:firstLine="420"/>
      </w:pPr>
      <w:r>
        <w:rPr>
          <w:rFonts w:hint="eastAsia"/>
        </w:rPr>
        <w:t>登录界面样式布局分为左右两个部分。左边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-aside区域显示联运科技背景图大图， 右边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-main区域显示登录表单以及登录按钮。</w:t>
      </w:r>
    </w:p>
    <w:p w14:paraId="2EFDEE25" w14:textId="0D4BE1FE" w:rsidR="00807DE0" w:rsidRDefault="00BC598D" w:rsidP="00BC598D">
      <w:pPr>
        <w:pStyle w:val="3"/>
      </w:pPr>
      <w:r>
        <w:t>登录功能设计</w:t>
      </w:r>
    </w:p>
    <w:p w14:paraId="3329889E" w14:textId="31303AE3" w:rsidR="005A557E" w:rsidRPr="005A557E" w:rsidRDefault="005A557E" w:rsidP="00621950">
      <w:pPr>
        <w:pStyle w:val="a4"/>
        <w:ind w:firstLine="420"/>
      </w:pPr>
      <w:r>
        <w:rPr>
          <w:rFonts w:hint="eastAsia"/>
        </w:rPr>
        <w:t>登录功能在</w:t>
      </w:r>
      <w:proofErr w:type="spellStart"/>
      <w:r>
        <w:rPr>
          <w:rFonts w:hint="eastAsia"/>
        </w:rPr>
        <w:t>js</w:t>
      </w:r>
      <w:proofErr w:type="spellEnd"/>
      <w:r>
        <w:t>/login.js</w:t>
      </w:r>
      <w:r>
        <w:rPr>
          <w:rFonts w:hint="eastAsia"/>
        </w:rPr>
        <w:t>中实现</w:t>
      </w:r>
      <w:r w:rsidR="00621950">
        <w:rPr>
          <w:rFonts w:hint="eastAsia"/>
        </w:rPr>
        <w:t>。</w:t>
      </w:r>
    </w:p>
    <w:p w14:paraId="741EAB12" w14:textId="37205D9D" w:rsidR="005A557E" w:rsidRPr="005A557E" w:rsidRDefault="004462C8" w:rsidP="005A557E">
      <w:pPr>
        <w:pStyle w:val="4"/>
      </w:pPr>
      <w:r>
        <w:rPr>
          <w:rFonts w:hint="eastAsia"/>
        </w:rPr>
        <w:t>登录请求</w:t>
      </w:r>
    </w:p>
    <w:p w14:paraId="3B05E940" w14:textId="062730EE" w:rsidR="005A557E" w:rsidRDefault="004462C8" w:rsidP="00B27BDB">
      <w:pPr>
        <w:pStyle w:val="a4"/>
        <w:ind w:firstLine="420"/>
      </w:pPr>
      <w:r>
        <w:rPr>
          <w:rFonts w:hint="eastAsia"/>
        </w:rPr>
        <w:t>当按下登录按钮时，执行</w:t>
      </w:r>
      <w:proofErr w:type="spellStart"/>
      <w:r>
        <w:rPr>
          <w:rFonts w:hint="eastAsia"/>
        </w:rPr>
        <w:t>on</w:t>
      </w:r>
      <w:r>
        <w:t>LoginBtnClick</w:t>
      </w:r>
      <w:proofErr w:type="spellEnd"/>
      <w:r>
        <w:t>()</w:t>
      </w:r>
      <w:r>
        <w:rPr>
          <w:rFonts w:hint="eastAsia"/>
        </w:rPr>
        <w:t>函数。在</w:t>
      </w:r>
      <w:proofErr w:type="spellStart"/>
      <w:r>
        <w:rPr>
          <w:rFonts w:hint="eastAsia"/>
        </w:rPr>
        <w:t>js</w:t>
      </w:r>
      <w:proofErr w:type="spellEnd"/>
      <w:r>
        <w:t>/login.js</w:t>
      </w:r>
      <w:r>
        <w:rPr>
          <w:rFonts w:hint="eastAsia"/>
        </w:rPr>
        <w:t>中实现此函数。</w:t>
      </w:r>
      <w:r w:rsidR="00814AF8">
        <w:rPr>
          <w:rFonts w:hint="eastAsia"/>
        </w:rPr>
        <w:t>该函数会调用jump</w:t>
      </w:r>
      <w:r w:rsidR="00814AF8">
        <w:t>.js</w:t>
      </w:r>
      <w:r w:rsidR="00814AF8">
        <w:rPr>
          <w:rFonts w:hint="eastAsia"/>
        </w:rPr>
        <w:t>中的jump函数去查询路由映射表，找到对应的路径进行跳转，导航到对应的界面中去。</w:t>
      </w:r>
    </w:p>
    <w:p w14:paraId="1C6B5FCC" w14:textId="1517976D" w:rsidR="00AB4ABF" w:rsidRDefault="00814AF8" w:rsidP="0055470F">
      <w:pPr>
        <w:pStyle w:val="a4"/>
        <w:ind w:firstLine="420"/>
      </w:pPr>
      <w:r>
        <w:rPr>
          <w:rFonts w:hint="eastAsia"/>
        </w:rPr>
        <w:t>以下为登录请求流程图。</w:t>
      </w:r>
    </w:p>
    <w:p w14:paraId="4518EABE" w14:textId="32D0D837" w:rsidR="0055470F" w:rsidRDefault="0055470F" w:rsidP="0055470F">
      <w:pPr>
        <w:pStyle w:val="a4"/>
        <w:ind w:firstLineChars="0" w:firstLine="0"/>
        <w:jc w:val="center"/>
        <w:rPr>
          <w:rFonts w:hint="eastAsia"/>
        </w:rPr>
      </w:pPr>
      <w:r>
        <w:object w:dxaOrig="2295" w:dyaOrig="7156" w14:anchorId="402C1044">
          <v:shape id="_x0000_i1034" type="#_x0000_t75" style="width:80.9pt;height:218.8pt" o:ole="">
            <v:imagedata r:id="rId24" o:title=""/>
          </v:shape>
          <o:OLEObject Type="Embed" ProgID="Visio.Drawing.15" ShapeID="_x0000_i1034" DrawAspect="Content" ObjectID="_1726218288" r:id="rId25"/>
        </w:object>
      </w:r>
    </w:p>
    <w:p w14:paraId="239E6859" w14:textId="19D8AE04" w:rsidR="00AB4ABF" w:rsidRDefault="00AB4ABF" w:rsidP="00AB4ABF">
      <w:pPr>
        <w:pStyle w:val="af0"/>
        <w:jc w:val="center"/>
      </w:pPr>
      <w:r>
        <w:lastRenderedPageBreak/>
        <w:t>图表</w:t>
      </w:r>
      <w:r>
        <w:t xml:space="preserve"> </w:t>
      </w:r>
      <w:fldSimple w:instr=" STYLEREF 1 \s ">
        <w:r>
          <w:rPr>
            <w:noProof/>
          </w:rPr>
          <w:t>6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7E9AC2D" w14:textId="65494947" w:rsidR="00934F4F" w:rsidRDefault="00934F4F" w:rsidP="00E63AC4">
      <w:pPr>
        <w:pStyle w:val="2"/>
      </w:pPr>
      <w:r>
        <w:t>流程图编辑</w:t>
      </w:r>
    </w:p>
    <w:p w14:paraId="7444EA0F" w14:textId="7D8B5503" w:rsidR="00AB4ABF" w:rsidRPr="00AB4ABF" w:rsidRDefault="00AB4ABF" w:rsidP="00AB4ABF">
      <w:pPr>
        <w:pStyle w:val="3"/>
      </w:pPr>
      <w:r>
        <w:rPr>
          <w:rFonts w:hint="eastAsia"/>
        </w:rPr>
        <w:t>流程图编辑界面设计</w:t>
      </w:r>
    </w:p>
    <w:p w14:paraId="287B1C17" w14:textId="77777777" w:rsidR="00AB4ABF" w:rsidRDefault="003D5FF6" w:rsidP="00AB4ABF">
      <w:pPr>
        <w:pStyle w:val="a4"/>
        <w:keepNext/>
        <w:ind w:firstLineChars="0" w:firstLine="0"/>
      </w:pPr>
      <w:r>
        <w:rPr>
          <w:noProof/>
        </w:rPr>
        <w:drawing>
          <wp:inline distT="0" distB="0" distL="0" distR="0" wp14:anchorId="79A43942" wp14:editId="0D1CC88E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E8A" w14:textId="778BE07D" w:rsidR="003D5FF6" w:rsidRDefault="00AB4ABF" w:rsidP="00AB4ABF">
      <w:pPr>
        <w:pStyle w:val="af0"/>
        <w:jc w:val="center"/>
      </w:pPr>
      <w:r>
        <w:t>图表</w:t>
      </w:r>
      <w:r>
        <w:t xml:space="preserve"> </w:t>
      </w:r>
      <w:fldSimple w:instr=" STYLEREF 1 \s ">
        <w:r>
          <w:rPr>
            <w:noProof/>
          </w:rPr>
          <w:t>6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2B2E69D" w14:textId="3DEDAB72" w:rsidR="00807DE0" w:rsidRDefault="00B464F0" w:rsidP="002475A2">
      <w:pPr>
        <w:pStyle w:val="a4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/components/</w:t>
      </w:r>
      <w:proofErr w:type="spellStart"/>
      <w:r>
        <w:t>ProcessDp.vue</w:t>
      </w:r>
      <w:proofErr w:type="spellEnd"/>
      <w:r>
        <w:rPr>
          <w:rFonts w:hint="eastAsia"/>
        </w:rPr>
        <w:t>中定义。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框架、Element</w:t>
      </w:r>
      <w:r>
        <w:t>-Plus</w:t>
      </w:r>
      <w:r>
        <w:rPr>
          <w:rFonts w:hint="eastAsia"/>
        </w:rPr>
        <w:t>组件、L</w:t>
      </w:r>
      <w:r>
        <w:t>ogic-Flow</w:t>
      </w:r>
      <w:r>
        <w:rPr>
          <w:rFonts w:hint="eastAsia"/>
        </w:rPr>
        <w:t>组件语法，定义了流程图界面。</w:t>
      </w:r>
      <w:r w:rsidR="002475A2">
        <w:rPr>
          <w:rFonts w:hint="eastAsia"/>
        </w:rPr>
        <w:t>流程图界面包含</w:t>
      </w:r>
      <w:r w:rsidR="001B19C2">
        <w:rPr>
          <w:rFonts w:hint="eastAsia"/>
        </w:rPr>
        <w:t>由</w:t>
      </w:r>
      <w:r w:rsidR="002475A2">
        <w:rPr>
          <w:rFonts w:hint="eastAsia"/>
        </w:rPr>
        <w:t>组件</w:t>
      </w:r>
      <w:proofErr w:type="spellStart"/>
      <w:r w:rsidR="002475A2">
        <w:rPr>
          <w:rFonts w:hint="eastAsia"/>
        </w:rPr>
        <w:t>UserLF</w:t>
      </w:r>
      <w:r w:rsidR="002475A2">
        <w:t>.vue</w:t>
      </w:r>
      <w:proofErr w:type="spellEnd"/>
      <w:r w:rsidR="002475A2">
        <w:rPr>
          <w:rFonts w:hint="eastAsia"/>
        </w:rPr>
        <w:t>组件</w:t>
      </w:r>
      <w:r w:rsidR="001B19C2">
        <w:rPr>
          <w:rFonts w:hint="eastAsia"/>
        </w:rPr>
        <w:t>渲染的&lt;</w:t>
      </w:r>
      <w:proofErr w:type="spellStart"/>
      <w:r w:rsidR="001B19C2">
        <w:rPr>
          <w:rFonts w:hint="eastAsia"/>
        </w:rPr>
        <w:t>iframe</w:t>
      </w:r>
      <w:proofErr w:type="spellEnd"/>
      <w:r w:rsidR="001B19C2">
        <w:t>&gt;</w:t>
      </w:r>
      <w:r w:rsidR="001B19C2">
        <w:rPr>
          <w:rFonts w:hint="eastAsia"/>
        </w:rPr>
        <w:t>标签</w:t>
      </w:r>
      <w:r w:rsidR="002475A2">
        <w:rPr>
          <w:rFonts w:hint="eastAsia"/>
        </w:rPr>
        <w:t>，也是每个标签页内容</w:t>
      </w:r>
      <w:r w:rsidR="001B19C2">
        <w:rPr>
          <w:rFonts w:hint="eastAsia"/>
        </w:rPr>
        <w:t>。</w:t>
      </w:r>
    </w:p>
    <w:p w14:paraId="2445BE3F" w14:textId="25130FF9" w:rsidR="00807DE0" w:rsidRDefault="00934F4F" w:rsidP="001444F8">
      <w:pPr>
        <w:pStyle w:val="3"/>
        <w:ind w:left="950" w:hanging="950"/>
        <w:rPr>
          <w:szCs w:val="28"/>
        </w:rPr>
      </w:pPr>
      <w:bookmarkStart w:id="29" w:name="_Toc114916273"/>
      <w:r>
        <w:rPr>
          <w:szCs w:val="28"/>
        </w:rPr>
        <w:t>流程图编辑</w:t>
      </w:r>
      <w:r w:rsidR="00B85004">
        <w:rPr>
          <w:szCs w:val="28"/>
        </w:rPr>
        <w:t>功能</w:t>
      </w:r>
      <w:bookmarkEnd w:id="29"/>
      <w:r>
        <w:rPr>
          <w:szCs w:val="28"/>
        </w:rPr>
        <w:t>设计</w:t>
      </w:r>
      <w:r w:rsidR="00807DE0" w:rsidRPr="001444F8">
        <w:rPr>
          <w:szCs w:val="28"/>
        </w:rPr>
        <w:t xml:space="preserve"> </w:t>
      </w:r>
    </w:p>
    <w:p w14:paraId="67587FD9" w14:textId="7E51AC61" w:rsidR="00AB4ABF" w:rsidRPr="00AB4ABF" w:rsidRDefault="00AB4ABF" w:rsidP="00AB4ABF">
      <w:pPr>
        <w:pStyle w:val="4"/>
      </w:pPr>
      <w:r>
        <w:rPr>
          <w:rFonts w:hint="eastAsia"/>
        </w:rPr>
        <w:t>标题内容</w:t>
      </w:r>
    </w:p>
    <w:p w14:paraId="3931A823" w14:textId="08C7C4D7" w:rsidR="0026248E" w:rsidRDefault="00AB4ABF" w:rsidP="00AB4ABF">
      <w:pPr>
        <w:pStyle w:val="a4"/>
        <w:ind w:firstLine="420"/>
      </w:pPr>
      <w:r>
        <w:rPr>
          <w:rFonts w:hint="eastAsia"/>
        </w:rPr>
        <w:t>内容</w:t>
      </w:r>
    </w:p>
    <w:p w14:paraId="72D72919" w14:textId="325AEC30" w:rsidR="00AB4ABF" w:rsidRDefault="00AB4ABF" w:rsidP="00AB4ABF">
      <w:pPr>
        <w:pStyle w:val="4"/>
      </w:pPr>
      <w:r>
        <w:rPr>
          <w:rFonts w:hint="eastAsia"/>
        </w:rPr>
        <w:t>标题内容</w:t>
      </w:r>
    </w:p>
    <w:p w14:paraId="6523C661" w14:textId="1CC7925F" w:rsidR="00AB4ABF" w:rsidRDefault="00AB4ABF" w:rsidP="00AB4ABF">
      <w:pPr>
        <w:pStyle w:val="a4"/>
        <w:ind w:firstLine="420"/>
      </w:pPr>
      <w:r>
        <w:rPr>
          <w:rFonts w:hint="eastAsia"/>
        </w:rPr>
        <w:t>内容</w:t>
      </w:r>
    </w:p>
    <w:p w14:paraId="2F4718DC" w14:textId="77777777" w:rsidR="00AB4ABF" w:rsidRPr="00AB4ABF" w:rsidRDefault="00AB4ABF" w:rsidP="00AB4ABF">
      <w:pPr>
        <w:pStyle w:val="a4"/>
        <w:ind w:firstLine="420"/>
      </w:pPr>
    </w:p>
    <w:p w14:paraId="7310EA16" w14:textId="77777777" w:rsidR="00934F4F" w:rsidRDefault="00934F4F" w:rsidP="00934F4F">
      <w:pPr>
        <w:pStyle w:val="2"/>
      </w:pPr>
      <w:r>
        <w:lastRenderedPageBreak/>
        <w:t>图像操作</w:t>
      </w:r>
    </w:p>
    <w:p w14:paraId="6AF151F0" w14:textId="77777777" w:rsidR="00934F4F" w:rsidRDefault="00807DE0" w:rsidP="00A42F83">
      <w:pPr>
        <w:pStyle w:val="a4"/>
        <w:ind w:firstLine="420"/>
      </w:pPr>
      <w:r>
        <w:t xml:space="preserve">，分别是 </w:t>
      </w:r>
      <w:r w:rsidRPr="005914C8">
        <w:rPr>
          <w:b/>
        </w:rPr>
        <w:t>IGES、 STEP、DXF 和 Drill</w:t>
      </w:r>
      <w:r w:rsidRPr="005914C8">
        <w:t xml:space="preserve"> </w:t>
      </w:r>
      <w:r>
        <w:t>格式的文件</w:t>
      </w:r>
    </w:p>
    <w:p w14:paraId="46E15F72" w14:textId="77777777" w:rsidR="00934F4F" w:rsidRDefault="00934F4F" w:rsidP="00934F4F">
      <w:pPr>
        <w:pStyle w:val="3"/>
      </w:pPr>
      <w:r>
        <w:t>图像操作界面设计</w:t>
      </w:r>
    </w:p>
    <w:p w14:paraId="4F176A9C" w14:textId="77777777" w:rsidR="00934F4F" w:rsidRDefault="00807DE0" w:rsidP="00A42F83">
      <w:pPr>
        <w:pStyle w:val="a4"/>
        <w:ind w:firstLine="420"/>
      </w:pPr>
      <w:r>
        <w:t>。</w:t>
      </w:r>
      <w:r w:rsidR="00B85004">
        <w:t>具体功能</w:t>
      </w:r>
    </w:p>
    <w:p w14:paraId="5061C67A" w14:textId="77777777" w:rsidR="00934F4F" w:rsidRDefault="00934F4F" w:rsidP="00934F4F">
      <w:pPr>
        <w:pStyle w:val="3"/>
      </w:pPr>
      <w:r>
        <w:t>图像操作功能设计</w:t>
      </w:r>
    </w:p>
    <w:p w14:paraId="52080E10" w14:textId="77777777" w:rsidR="00807DE0" w:rsidRDefault="00B85004" w:rsidP="00A42F83">
      <w:pPr>
        <w:pStyle w:val="a4"/>
        <w:ind w:firstLine="420"/>
      </w:pPr>
      <w:r>
        <w:t>说明</w:t>
      </w:r>
      <w:r w:rsidR="00A42F83">
        <w:t>在</w:t>
      </w:r>
      <w:r w:rsidR="00A42F83">
        <w:fldChar w:fldCharType="begin"/>
      </w:r>
      <w:r w:rsidR="00A42F83">
        <w:instrText xml:space="preserve"> REF _Ref100699923 \r \h </w:instrText>
      </w:r>
      <w:r w:rsidR="00A42F83">
        <w:fldChar w:fldCharType="separate"/>
      </w:r>
      <w:r w:rsidR="00A42F83">
        <w:t>3.2.1</w:t>
      </w:r>
      <w:r w:rsidR="00A42F83">
        <w:fldChar w:fldCharType="end"/>
      </w:r>
      <w:r w:rsidR="00A42F83">
        <w:t>节。</w:t>
      </w:r>
    </w:p>
    <w:p w14:paraId="1A104A31" w14:textId="77777777" w:rsidR="00934F4F" w:rsidRDefault="00934F4F" w:rsidP="00934F4F">
      <w:pPr>
        <w:pStyle w:val="3"/>
      </w:pPr>
      <w:r>
        <w:t>图像操作界面样式设计</w:t>
      </w:r>
    </w:p>
    <w:p w14:paraId="7DFAED20" w14:textId="77777777" w:rsidR="00934F4F" w:rsidRPr="00934F4F" w:rsidRDefault="00934F4F" w:rsidP="00934F4F">
      <w:pPr>
        <w:pStyle w:val="a4"/>
        <w:ind w:firstLine="420"/>
      </w:pPr>
      <w:proofErr w:type="spellStart"/>
      <w:r>
        <w:t>sss</w:t>
      </w:r>
      <w:proofErr w:type="spellEnd"/>
    </w:p>
    <w:p w14:paraId="1E67CEBA" w14:textId="77777777" w:rsidR="00BA0AA5" w:rsidRDefault="00BA0AA5" w:rsidP="00BA0AA5">
      <w:pPr>
        <w:pStyle w:val="10"/>
      </w:pPr>
      <w:r>
        <w:t>后端系统设计</w:t>
      </w:r>
    </w:p>
    <w:p w14:paraId="0F7270D8" w14:textId="77777777" w:rsidR="00807DE0" w:rsidRPr="00BC598D" w:rsidRDefault="00A42F83" w:rsidP="00BC598D">
      <w:pPr>
        <w:pStyle w:val="3"/>
        <w:ind w:left="950" w:hanging="950"/>
        <w:rPr>
          <w:szCs w:val="28"/>
        </w:rPr>
      </w:pPr>
      <w:bookmarkStart w:id="30" w:name="_Toc114916274"/>
      <w:r>
        <w:rPr>
          <w:szCs w:val="28"/>
        </w:rPr>
        <w:t>启动</w:t>
      </w:r>
      <w:r>
        <w:rPr>
          <w:szCs w:val="28"/>
        </w:rPr>
        <w:t>“</w:t>
      </w:r>
      <w:r>
        <w:rPr>
          <w:szCs w:val="28"/>
        </w:rPr>
        <w:t>导</w:t>
      </w:r>
      <w:r w:rsidR="00807DE0" w:rsidRPr="009635E9">
        <w:rPr>
          <w:szCs w:val="28"/>
        </w:rPr>
        <w:t>出</w:t>
      </w:r>
      <w:r w:rsidR="00807DE0" w:rsidRPr="009635E9">
        <w:rPr>
          <w:szCs w:val="28"/>
        </w:rPr>
        <w:t>CAD</w:t>
      </w:r>
      <w:r>
        <w:rPr>
          <w:szCs w:val="28"/>
        </w:rPr>
        <w:t>模型</w:t>
      </w:r>
      <w:r>
        <w:rPr>
          <w:szCs w:val="28"/>
        </w:rPr>
        <w:t>”</w:t>
      </w:r>
      <w:r>
        <w:rPr>
          <w:szCs w:val="28"/>
        </w:rPr>
        <w:t>功能</w:t>
      </w:r>
      <w:bookmarkEnd w:id="30"/>
      <w:r w:rsidR="00807DE0" w:rsidRPr="009635E9">
        <w:rPr>
          <w:szCs w:val="28"/>
        </w:rPr>
        <w:t xml:space="preserve"> </w:t>
      </w:r>
      <w:r w:rsidR="00807DE0" w:rsidRPr="00BC598D">
        <w:rPr>
          <w:rFonts w:ascii="Arial" w:eastAsia="Arial" w:hAnsi="Arial" w:cs="Arial"/>
        </w:rPr>
        <w:t xml:space="preserve"> </w:t>
      </w:r>
    </w:p>
    <w:p w14:paraId="345FB595" w14:textId="77777777" w:rsidR="00807DE0" w:rsidRDefault="00A42F83" w:rsidP="005F4B6E">
      <w:pPr>
        <w:pStyle w:val="a4"/>
        <w:ind w:firstLine="420"/>
      </w:pPr>
      <w:r>
        <w:t>单击菜单项，</w:t>
      </w:r>
      <w:r w:rsidRPr="007033E4">
        <w:t>启动“</w:t>
      </w:r>
      <w:r w:rsidRPr="005914C8">
        <w:t>导</w:t>
      </w:r>
      <w:r>
        <w:t>出</w:t>
      </w:r>
      <w:r w:rsidRPr="005914C8">
        <w:t>CAD</w:t>
      </w:r>
      <w:r w:rsidRPr="007033E4">
        <w:t>”功能。</w:t>
      </w:r>
      <w:r w:rsidRPr="005914C8">
        <w:t>系统</w:t>
      </w:r>
      <w:r>
        <w:t>默认</w:t>
      </w:r>
      <w:r w:rsidR="00807DE0">
        <w:t xml:space="preserve">支持 </w:t>
      </w:r>
      <w:proofErr w:type="spellStart"/>
      <w:r w:rsidR="00807DE0" w:rsidRPr="005F4B6E">
        <w:t>Iges</w:t>
      </w:r>
      <w:proofErr w:type="spellEnd"/>
      <w:r w:rsidR="00807DE0" w:rsidRPr="005F4B6E">
        <w:t xml:space="preserve"> </w:t>
      </w:r>
      <w:r w:rsidR="00807DE0">
        <w:t xml:space="preserve">和 </w:t>
      </w:r>
      <w:r w:rsidR="00807DE0" w:rsidRPr="005F4B6E">
        <w:t xml:space="preserve">DXF </w:t>
      </w:r>
      <w:r w:rsidR="00807DE0">
        <w:t>两种格式的数据输出，</w:t>
      </w:r>
      <w:r>
        <w:t>具体功能说明在</w:t>
      </w:r>
      <w:r>
        <w:fldChar w:fldCharType="begin"/>
      </w:r>
      <w:r>
        <w:instrText xml:space="preserve"> REF _Ref100700251 \r \h </w:instrText>
      </w:r>
      <w:r w:rsidR="005F4B6E">
        <w:instrText xml:space="preserve"> \* MERGEFORMAT </w:instrText>
      </w:r>
      <w:r>
        <w:fldChar w:fldCharType="separate"/>
      </w:r>
      <w:r>
        <w:t>3.2.2</w:t>
      </w:r>
      <w:r>
        <w:fldChar w:fldCharType="end"/>
      </w:r>
      <w:r>
        <w:t>节</w:t>
      </w:r>
      <w:r w:rsidR="00807DE0">
        <w:t>。</w:t>
      </w:r>
      <w:r w:rsidR="00807DE0" w:rsidRPr="005F4B6E">
        <w:t xml:space="preserve"> </w:t>
      </w:r>
    </w:p>
    <w:p w14:paraId="56C5E7EC" w14:textId="77777777" w:rsidR="00807DE0" w:rsidRPr="009635E9" w:rsidRDefault="000A22C6" w:rsidP="000A22C6">
      <w:pPr>
        <w:pStyle w:val="10"/>
      </w:pPr>
      <w:bookmarkStart w:id="31" w:name="_Toc114916275"/>
      <w:r>
        <w:t>云端系统设计</w:t>
      </w:r>
      <w:bookmarkEnd w:id="31"/>
      <w:r w:rsidR="00807DE0" w:rsidRPr="009635E9">
        <w:t xml:space="preserve"> </w:t>
      </w:r>
    </w:p>
    <w:p w14:paraId="015F3DED" w14:textId="77777777" w:rsidR="00807DE0" w:rsidRDefault="00807DE0"/>
    <w:p w14:paraId="3DD763DF" w14:textId="77777777" w:rsidR="00934F4F" w:rsidRDefault="00807DE0" w:rsidP="00BC598D">
      <w:pPr>
        <w:pStyle w:val="a4"/>
        <w:ind w:firstLine="420"/>
      </w:pPr>
      <w:r w:rsidRPr="00BC598D">
        <w:t>From Text File…-</w:t>
      </w:r>
      <w:r>
        <w:t>此功能可以将客户提供的理论点直接导入软件测量，然后拟合成曲线计算曲线轮廓度，</w:t>
      </w:r>
      <w:proofErr w:type="gramStart"/>
      <w:r>
        <w:t>如果导入实际数据</w:t>
      </w:r>
      <w:r w:rsidRPr="00BC598D">
        <w:t>.</w:t>
      </w:r>
      <w:r>
        <w:t>理论数据文件不能为空</w:t>
      </w:r>
      <w:proofErr w:type="gramEnd"/>
      <w:r w:rsidRPr="00BC598D">
        <w:t>,</w:t>
      </w:r>
      <w:r>
        <w:t>如果只有实际数据文件</w:t>
      </w:r>
    </w:p>
    <w:p w14:paraId="0B1F3363" w14:textId="77777777" w:rsidR="00934F4F" w:rsidRDefault="00934F4F" w:rsidP="00934F4F">
      <w:pPr>
        <w:pStyle w:val="10"/>
      </w:pPr>
      <w:r>
        <w:lastRenderedPageBreak/>
        <w:t>网络通信</w:t>
      </w:r>
      <w:r w:rsidR="00EE51F3">
        <w:t>设计</w:t>
      </w:r>
    </w:p>
    <w:p w14:paraId="470325F2" w14:textId="30EF5CA3" w:rsidR="00807DE0" w:rsidRDefault="00807DE0" w:rsidP="00BC598D">
      <w:pPr>
        <w:pStyle w:val="a4"/>
        <w:ind w:firstLine="420"/>
      </w:pPr>
      <w:r>
        <w:t>，可以把理论</w:t>
      </w:r>
      <w:r w:rsidRPr="00BC598D">
        <w:t>/</w:t>
      </w:r>
      <w:r>
        <w:t>实际数据文件都设置为同一个文件即可。</w:t>
      </w:r>
      <w:r w:rsidRPr="00BC598D">
        <w:t xml:space="preserve"> </w:t>
      </w:r>
      <w:r>
        <w:t>案例如下：</w:t>
      </w:r>
      <w:r w:rsidRPr="00BC598D">
        <w:t xml:space="preserve"> </w:t>
      </w:r>
      <w:r>
        <w:t>客户图纸要求：</w:t>
      </w:r>
      <w:r w:rsidRPr="00BC598D">
        <w:t xml:space="preserve"> </w:t>
      </w:r>
    </w:p>
    <w:sectPr w:rsidR="00807DE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EE6A" w14:textId="77777777" w:rsidR="00485E90" w:rsidRDefault="00485E90" w:rsidP="009F764A">
      <w:r>
        <w:separator/>
      </w:r>
    </w:p>
  </w:endnote>
  <w:endnote w:type="continuationSeparator" w:id="0">
    <w:p w14:paraId="7DC94F45" w14:textId="77777777" w:rsidR="00485E90" w:rsidRDefault="00485E90" w:rsidP="009F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经典隶变简">
    <w:altName w:val="微软雅黑"/>
    <w:charset w:val="86"/>
    <w:family w:val="modern"/>
    <w:pitch w:val="fixed"/>
    <w:sig w:usb0="00000000" w:usb1="F9DF7CFB" w:usb2="0000001E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3A0B" w14:textId="77777777" w:rsidR="000A22C6" w:rsidRDefault="000A22C6">
    <w:pPr>
      <w:pStyle w:val="a9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C5095F5" w14:textId="77777777" w:rsidR="000A22C6" w:rsidRDefault="000A22C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CBE2" w14:textId="77777777" w:rsidR="000A22C6" w:rsidRDefault="000A22C6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ii</w:t>
    </w:r>
    <w:r>
      <w:rPr>
        <w:rStyle w:val="a8"/>
      </w:rPr>
      <w:fldChar w:fldCharType="end"/>
    </w:r>
  </w:p>
  <w:p w14:paraId="16767FEF" w14:textId="77777777" w:rsidR="000A22C6" w:rsidRDefault="000A22C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F4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Pr="008D3A0D">
      <w:rPr>
        <w:rFonts w:ascii="Calibri" w:eastAsia="Calibri" w:hAnsi="Calibri" w:cs="Calibri"/>
        <w:noProof/>
        <w:sz w:val="18"/>
      </w:rPr>
      <w:t>10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5967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="00EE51F3" w:rsidRPr="00EE51F3">
      <w:rPr>
        <w:rFonts w:ascii="Calibri" w:eastAsia="Calibri" w:hAnsi="Calibri" w:cs="Calibri"/>
        <w:noProof/>
        <w:sz w:val="18"/>
      </w:rPr>
      <w:t>8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0C58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>
      <w:rPr>
        <w:rFonts w:ascii="Calibri" w:eastAsia="Calibri" w:hAnsi="Calibri" w:cs="Calibri"/>
        <w:sz w:val="18"/>
      </w:rPr>
      <w:t>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9CE6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Pr="008D3A0D">
      <w:rPr>
        <w:rFonts w:ascii="Calibri" w:eastAsia="Calibri" w:hAnsi="Calibri" w:cs="Calibri"/>
        <w:noProof/>
        <w:sz w:val="18"/>
      </w:rPr>
      <w:t>434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3BBE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 w:rsidR="00EE51F3" w:rsidRPr="00EE51F3">
      <w:rPr>
        <w:rFonts w:ascii="Calibri" w:eastAsia="Calibri" w:hAnsi="Calibri" w:cs="Calibri"/>
        <w:noProof/>
        <w:sz w:val="18"/>
      </w:rPr>
      <w:t>15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AE01" w14:textId="77777777" w:rsidR="000A22C6" w:rsidRDefault="000A22C6"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- </w:t>
    </w:r>
    <w:r>
      <w:rPr>
        <w:rFonts w:ascii="宋体" w:hAnsi="宋体" w:cs="宋体"/>
      </w:rPr>
      <w:fldChar w:fldCharType="begin"/>
    </w:r>
    <w:r>
      <w:instrText xml:space="preserve"> PAGE   \* MERGEFORMAT </w:instrText>
    </w:r>
    <w:r>
      <w:rPr>
        <w:rFonts w:ascii="宋体" w:hAnsi="宋体" w:cs="宋体"/>
      </w:rPr>
      <w:fldChar w:fldCharType="separate"/>
    </w:r>
    <w:r>
      <w:rPr>
        <w:rFonts w:ascii="Calibri" w:eastAsia="Calibri" w:hAnsi="Calibri" w:cs="Calibri"/>
        <w:sz w:val="18"/>
      </w:rPr>
      <w:t>100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9140" w14:textId="77777777" w:rsidR="00485E90" w:rsidRDefault="00485E90" w:rsidP="009F764A">
      <w:r>
        <w:separator/>
      </w:r>
    </w:p>
  </w:footnote>
  <w:footnote w:type="continuationSeparator" w:id="0">
    <w:p w14:paraId="2A14FA44" w14:textId="77777777" w:rsidR="00485E90" w:rsidRDefault="00485E90" w:rsidP="009F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7FFB" w14:textId="77777777" w:rsidR="000A22C6" w:rsidRDefault="000A22C6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54BC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211E6AE5" w14:textId="77777777" w:rsidR="000A22C6" w:rsidRDefault="000A22C6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A156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3C655581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28544" behindDoc="0" locked="0" layoutInCell="1" allowOverlap="0" wp14:anchorId="26220C72" wp14:editId="03444975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1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15E5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F33CE33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2D163" wp14:editId="65E7B289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24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A60F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3D66D81" w14:textId="77777777" w:rsidR="000A22C6" w:rsidRDefault="000A22C6">
    <w:pPr>
      <w:jc w:val="right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4B09" w14:textId="77777777" w:rsidR="000A22C6" w:rsidRDefault="000A22C6">
    <w:pPr>
      <w:spacing w:after="963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60860E0" w14:textId="77777777" w:rsidR="000A22C6" w:rsidRDefault="000A22C6">
    <w:pPr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4B90E03" wp14:editId="4A5B2D34">
          <wp:simplePos x="0" y="0"/>
          <wp:positionH relativeFrom="page">
            <wp:posOffset>1141730</wp:posOffset>
          </wp:positionH>
          <wp:positionV relativeFrom="page">
            <wp:posOffset>1398905</wp:posOffset>
          </wp:positionV>
          <wp:extent cx="4370705" cy="21590"/>
          <wp:effectExtent l="0" t="0" r="0" b="0"/>
          <wp:wrapSquare wrapText="bothSides"/>
          <wp:docPr id="26" name="Picture 29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7" name="Picture 29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0705" cy="21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3.4pt;height:23.4pt;visibility:visible;mso-wrap-style:square" o:bullet="t">
        <v:imagedata r:id="rId1" o:title=""/>
      </v:shape>
    </w:pict>
  </w:numPicBullet>
  <w:abstractNum w:abstractNumId="0" w15:restartNumberingAfterBreak="0">
    <w:nsid w:val="08776065"/>
    <w:multiLevelType w:val="hybridMultilevel"/>
    <w:tmpl w:val="B1301A04"/>
    <w:lvl w:ilvl="0" w:tplc="5D24B3E4">
      <w:start w:val="24"/>
      <w:numFmt w:val="upperLetter"/>
      <w:lvlText w:val="%1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34B82E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0AA53E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84F0E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14501A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5E1F88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4C0E14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BE0C60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DCAFDE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81E2D"/>
    <w:multiLevelType w:val="hybridMultilevel"/>
    <w:tmpl w:val="CC94CCEA"/>
    <w:lvl w:ilvl="0" w:tplc="D62CD974">
      <w:start w:val="1"/>
      <w:numFmt w:val="bullet"/>
      <w:pStyle w:val="1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943F60"/>
    <w:multiLevelType w:val="hybridMultilevel"/>
    <w:tmpl w:val="122C92AE"/>
    <w:lvl w:ilvl="0" w:tplc="9D1A5D2A">
      <w:start w:val="1"/>
      <w:numFmt w:val="decimal"/>
      <w:lvlText w:val="%1.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2C21EE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8552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C87E04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9848F0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0EB75A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5AA56E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9A0DE2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8C6B6E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E0F2E"/>
    <w:multiLevelType w:val="hybridMultilevel"/>
    <w:tmpl w:val="F0EC2E46"/>
    <w:lvl w:ilvl="0" w:tplc="85A0F5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146660">
      <w:start w:val="24"/>
      <w:numFmt w:val="upperLetter"/>
      <w:lvlText w:val="-%2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DA9DE8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D6AE4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F4BF7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DCAAF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E4D2C2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E2E92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68C2D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0531E2"/>
    <w:multiLevelType w:val="hybridMultilevel"/>
    <w:tmpl w:val="C6B8F340"/>
    <w:lvl w:ilvl="0" w:tplc="86980826">
      <w:start w:val="9"/>
      <w:numFmt w:val="upperLetter"/>
      <w:lvlText w:val="%1"/>
      <w:lvlJc w:val="left"/>
      <w:pPr>
        <w:ind w:left="1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BE7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E03B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3810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20F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B2AE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BE67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149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AE52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6B6EBF"/>
    <w:multiLevelType w:val="hybridMultilevel"/>
    <w:tmpl w:val="A826228E"/>
    <w:lvl w:ilvl="0" w:tplc="21FC21E8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5890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8485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D4B5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D69B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9235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E4B4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B87C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1E4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74681A"/>
    <w:multiLevelType w:val="hybridMultilevel"/>
    <w:tmpl w:val="101C5430"/>
    <w:lvl w:ilvl="0" w:tplc="46D6E22A">
      <w:start w:val="7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FA58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FE31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87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2EA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4EED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8EFF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40DA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E0CE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F829F0"/>
    <w:multiLevelType w:val="multilevel"/>
    <w:tmpl w:val="AEDE23EA"/>
    <w:lvl w:ilvl="0">
      <w:start w:val="1"/>
      <w:numFmt w:val="decimal"/>
      <w:pStyle w:val="a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8" w15:restartNumberingAfterBreak="0">
    <w:nsid w:val="16197A6A"/>
    <w:multiLevelType w:val="hybridMultilevel"/>
    <w:tmpl w:val="2BB29DCE"/>
    <w:lvl w:ilvl="0" w:tplc="8176FD8E">
      <w:start w:val="2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62C9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A2E8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788D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1090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14FF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061C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5859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A8BA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E31388"/>
    <w:multiLevelType w:val="hybridMultilevel"/>
    <w:tmpl w:val="E3AA7ADA"/>
    <w:lvl w:ilvl="0" w:tplc="67E418FA">
      <w:start w:val="4"/>
      <w:numFmt w:val="decimal"/>
      <w:lvlText w:val="%1-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DAFD96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F6B34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066168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0CC6C6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10409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38E800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B09E90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2C9AC6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1F6C0F"/>
    <w:multiLevelType w:val="hybridMultilevel"/>
    <w:tmpl w:val="84BECBA2"/>
    <w:lvl w:ilvl="0" w:tplc="8C620FC8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2E27E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7AFF44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7EE6A2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AEF668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A40828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984AEA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089442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F675A2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47D31"/>
    <w:multiLevelType w:val="hybridMultilevel"/>
    <w:tmpl w:val="1A28E4D4"/>
    <w:lvl w:ilvl="0" w:tplc="49885300">
      <w:start w:val="1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8628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38C0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60BE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28EB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F86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701E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C66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746C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BE49D8"/>
    <w:multiLevelType w:val="hybridMultilevel"/>
    <w:tmpl w:val="5B8A3FF0"/>
    <w:lvl w:ilvl="0" w:tplc="5342906C">
      <w:start w:val="1"/>
      <w:numFmt w:val="decimal"/>
      <w:lvlText w:val="%1-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4FC5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52EE7A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6E892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0832FA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6EC1F2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10E11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F07AE8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94E78A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F03012"/>
    <w:multiLevelType w:val="hybridMultilevel"/>
    <w:tmpl w:val="BA9223CE"/>
    <w:lvl w:ilvl="0" w:tplc="05AA911A">
      <w:start w:val="25"/>
      <w:numFmt w:val="upperLetter"/>
      <w:lvlText w:val="%1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E85534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2022B2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AC5BCC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7E25D2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703AFA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AB190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C6179E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B26160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740A5B"/>
    <w:multiLevelType w:val="hybridMultilevel"/>
    <w:tmpl w:val="129C3028"/>
    <w:lvl w:ilvl="0" w:tplc="FE6410A0">
      <w:start w:val="3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CAE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BC88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0AB5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7410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E83B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2F9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2663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CE20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1C3C86"/>
    <w:multiLevelType w:val="hybridMultilevel"/>
    <w:tmpl w:val="4936F1DE"/>
    <w:lvl w:ilvl="0" w:tplc="8BDCEE0C">
      <w:start w:val="5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E6BC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7CAC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B87F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88B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6A59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A809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A421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C42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4927C2"/>
    <w:multiLevelType w:val="hybridMultilevel"/>
    <w:tmpl w:val="0360C7B8"/>
    <w:lvl w:ilvl="0" w:tplc="91D6401C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7C9E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069E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DC9A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EB8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6C5F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2AA7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4C60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C5A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19425A"/>
    <w:multiLevelType w:val="hybridMultilevel"/>
    <w:tmpl w:val="7D280B60"/>
    <w:lvl w:ilvl="0" w:tplc="C4B630BC">
      <w:start w:val="6"/>
      <w:numFmt w:val="decimal"/>
      <w:lvlText w:val="%1.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2E44BA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98F27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38866A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C6FFB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AA8A44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48989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14F53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26BE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476E02"/>
    <w:multiLevelType w:val="hybridMultilevel"/>
    <w:tmpl w:val="47E6DA38"/>
    <w:lvl w:ilvl="0" w:tplc="53C2899C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3C5AFA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E6EAE8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783F16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3C6392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FEDDA0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DE100C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F0DC78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AE1ECC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93B4062"/>
    <w:multiLevelType w:val="hybridMultilevel"/>
    <w:tmpl w:val="6B66A5A6"/>
    <w:lvl w:ilvl="0" w:tplc="4D4E28E0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F0066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7A735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C6A8F8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965AD8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42D9F0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B44A3A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A41422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0210C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1C4FA1"/>
    <w:multiLevelType w:val="hybridMultilevel"/>
    <w:tmpl w:val="340E492A"/>
    <w:lvl w:ilvl="0" w:tplc="5BB6B8B4">
      <w:start w:val="1"/>
      <w:numFmt w:val="decimal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58C9B8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B8FD34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9E5E6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3C679E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3AF1B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5A860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ADCB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30D2F8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2F7F5A"/>
    <w:multiLevelType w:val="hybridMultilevel"/>
    <w:tmpl w:val="F000BCB8"/>
    <w:lvl w:ilvl="0" w:tplc="97E0F39C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547DC4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F025BC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9CF35E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22210A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62E3A8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186DB6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22218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BAA230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8B66E4"/>
    <w:multiLevelType w:val="hybridMultilevel"/>
    <w:tmpl w:val="294CAAD0"/>
    <w:lvl w:ilvl="0" w:tplc="8E7A6826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C425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8461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0CAC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D686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9CE5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BA6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5067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F4F3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394889"/>
    <w:multiLevelType w:val="hybridMultilevel"/>
    <w:tmpl w:val="E190E8A8"/>
    <w:lvl w:ilvl="0" w:tplc="F438CEAA">
      <w:start w:val="2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9446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649D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BC52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EEA1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7C5A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458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CA91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2E54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C95C41"/>
    <w:multiLevelType w:val="hybridMultilevel"/>
    <w:tmpl w:val="E684103A"/>
    <w:lvl w:ilvl="0" w:tplc="DB0621AA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423D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DEA4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F612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0BB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AB7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1417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343C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7AD4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22247B"/>
    <w:multiLevelType w:val="hybridMultilevel"/>
    <w:tmpl w:val="59A21DD8"/>
    <w:lvl w:ilvl="0" w:tplc="676C1414">
      <w:start w:val="1"/>
      <w:numFmt w:val="decimal"/>
      <w:lvlText w:val="%1."/>
      <w:lvlJc w:val="left"/>
      <w:pPr>
        <w:ind w:left="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5AAC34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454AE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8A3B66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2E2360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B0D3E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EE40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608D1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EE5A16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2B0678"/>
    <w:multiLevelType w:val="multilevel"/>
    <w:tmpl w:val="B98225F2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70D49C6"/>
    <w:multiLevelType w:val="hybridMultilevel"/>
    <w:tmpl w:val="D708E2CA"/>
    <w:lvl w:ilvl="0" w:tplc="008A0534">
      <w:start w:val="1"/>
      <w:numFmt w:val="decimal"/>
      <w:lvlText w:val="%1.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6814FC">
      <w:start w:val="1"/>
      <w:numFmt w:val="lowerLetter"/>
      <w:lvlText w:val="%2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A22882">
      <w:start w:val="1"/>
      <w:numFmt w:val="lowerRoman"/>
      <w:lvlText w:val="%3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48924A">
      <w:start w:val="1"/>
      <w:numFmt w:val="decimal"/>
      <w:lvlText w:val="%4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50ADCA">
      <w:start w:val="1"/>
      <w:numFmt w:val="lowerLetter"/>
      <w:lvlText w:val="%5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A4DFE6">
      <w:start w:val="1"/>
      <w:numFmt w:val="lowerRoman"/>
      <w:lvlText w:val="%6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6A509C">
      <w:start w:val="1"/>
      <w:numFmt w:val="decimal"/>
      <w:lvlText w:val="%7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D2C4D2">
      <w:start w:val="1"/>
      <w:numFmt w:val="lowerLetter"/>
      <w:lvlText w:val="%8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D6F4A6">
      <w:start w:val="1"/>
      <w:numFmt w:val="lowerRoman"/>
      <w:lvlText w:val="%9"/>
      <w:lvlJc w:val="left"/>
      <w:pPr>
        <w:ind w:left="6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F06724"/>
    <w:multiLevelType w:val="hybridMultilevel"/>
    <w:tmpl w:val="15BE9F70"/>
    <w:lvl w:ilvl="0" w:tplc="2C7AA35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44939A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D0F904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0CCD3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1E38D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487AA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C6403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E0020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7E6F00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42D51EE"/>
    <w:multiLevelType w:val="hybridMultilevel"/>
    <w:tmpl w:val="B6847400"/>
    <w:lvl w:ilvl="0" w:tplc="95BA9F8E">
      <w:start w:val="1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4AC2BA">
      <w:start w:val="1"/>
      <w:numFmt w:val="lowerLetter"/>
      <w:lvlText w:val="%2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7433EE">
      <w:start w:val="1"/>
      <w:numFmt w:val="lowerRoman"/>
      <w:lvlText w:val="%3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3C1132">
      <w:start w:val="1"/>
      <w:numFmt w:val="decimal"/>
      <w:lvlText w:val="%4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3C1F7C">
      <w:start w:val="1"/>
      <w:numFmt w:val="lowerLetter"/>
      <w:lvlText w:val="%5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E8EB3C">
      <w:start w:val="1"/>
      <w:numFmt w:val="lowerRoman"/>
      <w:lvlText w:val="%6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381F4A">
      <w:start w:val="1"/>
      <w:numFmt w:val="decimal"/>
      <w:lvlText w:val="%7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0A9322">
      <w:start w:val="1"/>
      <w:numFmt w:val="lowerLetter"/>
      <w:lvlText w:val="%8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5A4F4E">
      <w:start w:val="1"/>
      <w:numFmt w:val="lowerRoman"/>
      <w:lvlText w:val="%9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3A32DF"/>
    <w:multiLevelType w:val="multilevel"/>
    <w:tmpl w:val="2892DDCE"/>
    <w:lvl w:ilvl="0">
      <w:start w:val="1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31" w15:restartNumberingAfterBreak="0">
    <w:nsid w:val="69744F16"/>
    <w:multiLevelType w:val="hybridMultilevel"/>
    <w:tmpl w:val="5E54415E"/>
    <w:lvl w:ilvl="0" w:tplc="F8349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4865CD"/>
    <w:multiLevelType w:val="hybridMultilevel"/>
    <w:tmpl w:val="866EBEA2"/>
    <w:lvl w:ilvl="0" w:tplc="F4FE3706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80A9C2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6A3258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46F50E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141BD6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E46A7E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B62B96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28B44A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9E7D2E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A830E9"/>
    <w:multiLevelType w:val="hybridMultilevel"/>
    <w:tmpl w:val="331E5702"/>
    <w:lvl w:ilvl="0" w:tplc="4F1AEA6E">
      <w:start w:val="1"/>
      <w:numFmt w:val="upperLetter"/>
      <w:lvlText w:val="%1"/>
      <w:lvlJc w:val="left"/>
      <w:pPr>
        <w:ind w:left="4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863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F0F3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00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7870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BAEF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18DF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86B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99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D680A23"/>
    <w:multiLevelType w:val="hybridMultilevel"/>
    <w:tmpl w:val="FE800A3E"/>
    <w:lvl w:ilvl="0" w:tplc="65A2820E">
      <w:start w:val="1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72294A">
      <w:start w:val="1"/>
      <w:numFmt w:val="lowerLetter"/>
      <w:lvlText w:val="%2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F27958">
      <w:start w:val="1"/>
      <w:numFmt w:val="lowerRoman"/>
      <w:lvlText w:val="%3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04C112">
      <w:start w:val="1"/>
      <w:numFmt w:val="decimal"/>
      <w:lvlText w:val="%4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54B57E">
      <w:start w:val="1"/>
      <w:numFmt w:val="lowerLetter"/>
      <w:lvlText w:val="%5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B497B0">
      <w:start w:val="1"/>
      <w:numFmt w:val="lowerRoman"/>
      <w:lvlText w:val="%6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6A610E">
      <w:start w:val="1"/>
      <w:numFmt w:val="decimal"/>
      <w:lvlText w:val="%7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8234DC">
      <w:start w:val="1"/>
      <w:numFmt w:val="lowerLetter"/>
      <w:lvlText w:val="%8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D210FA">
      <w:start w:val="1"/>
      <w:numFmt w:val="lowerRoman"/>
      <w:lvlText w:val="%9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D07712"/>
    <w:multiLevelType w:val="hybridMultilevel"/>
    <w:tmpl w:val="77F6A698"/>
    <w:lvl w:ilvl="0" w:tplc="932689F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80EF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E289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FE30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DEE8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FAB0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9E63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E666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0A0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2D36902"/>
    <w:multiLevelType w:val="hybridMultilevel"/>
    <w:tmpl w:val="77ECF5B2"/>
    <w:lvl w:ilvl="0" w:tplc="78AE4410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0CBA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BCBD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0078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B0C8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EA03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2E22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FE13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D816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355590B"/>
    <w:multiLevelType w:val="hybridMultilevel"/>
    <w:tmpl w:val="80BC21D2"/>
    <w:lvl w:ilvl="0" w:tplc="F852EE5C">
      <w:start w:val="3"/>
      <w:numFmt w:val="upperLetter"/>
      <w:lvlText w:val="%1"/>
      <w:lvlJc w:val="left"/>
      <w:pPr>
        <w:ind w:left="7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F8329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92CAD8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467FA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A06A0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E4D24E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5A990C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14DBF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F2CCEE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5671F2"/>
    <w:multiLevelType w:val="hybridMultilevel"/>
    <w:tmpl w:val="3636253E"/>
    <w:lvl w:ilvl="0" w:tplc="1892E106">
      <w:start w:val="1"/>
      <w:numFmt w:val="decimal"/>
      <w:lvlText w:val="%1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72F80C">
      <w:start w:val="1"/>
      <w:numFmt w:val="lowerLetter"/>
      <w:lvlText w:val="%2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4AEF26">
      <w:start w:val="1"/>
      <w:numFmt w:val="lowerRoman"/>
      <w:lvlText w:val="%3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827AE2">
      <w:start w:val="1"/>
      <w:numFmt w:val="decimal"/>
      <w:lvlText w:val="%4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5BC4">
      <w:start w:val="1"/>
      <w:numFmt w:val="lowerLetter"/>
      <w:lvlText w:val="%5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F4CDEC">
      <w:start w:val="1"/>
      <w:numFmt w:val="lowerRoman"/>
      <w:lvlText w:val="%6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506B5C">
      <w:start w:val="1"/>
      <w:numFmt w:val="decimal"/>
      <w:lvlText w:val="%7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C65880">
      <w:start w:val="1"/>
      <w:numFmt w:val="lowerLetter"/>
      <w:lvlText w:val="%8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9AA678">
      <w:start w:val="1"/>
      <w:numFmt w:val="lowerRoman"/>
      <w:lvlText w:val="%9"/>
      <w:lvlJc w:val="left"/>
      <w:pPr>
        <w:ind w:left="6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C4C3422"/>
    <w:multiLevelType w:val="hybridMultilevel"/>
    <w:tmpl w:val="6AAA6B50"/>
    <w:lvl w:ilvl="0" w:tplc="719E2024">
      <w:start w:val="1"/>
      <w:numFmt w:val="upperLetter"/>
      <w:lvlText w:val="%1"/>
      <w:lvlJc w:val="left"/>
      <w:pPr>
        <w:ind w:left="4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B2B6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C01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DE83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F400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4A8E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DC33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86D1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C21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1B7B88"/>
    <w:multiLevelType w:val="hybridMultilevel"/>
    <w:tmpl w:val="A84E3D20"/>
    <w:lvl w:ilvl="0" w:tplc="71984738">
      <w:start w:val="1"/>
      <w:numFmt w:val="decimal"/>
      <w:lvlText w:val="%1.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68A38">
      <w:start w:val="1"/>
      <w:numFmt w:val="lowerLetter"/>
      <w:lvlText w:val="%2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683F2">
      <w:start w:val="1"/>
      <w:numFmt w:val="lowerRoman"/>
      <w:lvlText w:val="%3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0649C">
      <w:start w:val="1"/>
      <w:numFmt w:val="decimal"/>
      <w:lvlText w:val="%4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CD2B0">
      <w:start w:val="1"/>
      <w:numFmt w:val="lowerLetter"/>
      <w:lvlText w:val="%5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84674">
      <w:start w:val="1"/>
      <w:numFmt w:val="lowerRoman"/>
      <w:lvlText w:val="%6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ECF62">
      <w:start w:val="1"/>
      <w:numFmt w:val="decimal"/>
      <w:lvlText w:val="%7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2AF70">
      <w:start w:val="1"/>
      <w:numFmt w:val="lowerLetter"/>
      <w:lvlText w:val="%8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8F70E">
      <w:start w:val="1"/>
      <w:numFmt w:val="lowerRoman"/>
      <w:lvlText w:val="%9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324054">
    <w:abstractNumId w:val="1"/>
  </w:num>
  <w:num w:numId="2" w16cid:durableId="1355614403">
    <w:abstractNumId w:val="7"/>
  </w:num>
  <w:num w:numId="3" w16cid:durableId="1380663928">
    <w:abstractNumId w:val="30"/>
  </w:num>
  <w:num w:numId="4" w16cid:durableId="1951160005">
    <w:abstractNumId w:val="16"/>
  </w:num>
  <w:num w:numId="5" w16cid:durableId="938172266">
    <w:abstractNumId w:val="24"/>
  </w:num>
  <w:num w:numId="6" w16cid:durableId="232013580">
    <w:abstractNumId w:val="35"/>
  </w:num>
  <w:num w:numId="7" w16cid:durableId="956374798">
    <w:abstractNumId w:val="25"/>
  </w:num>
  <w:num w:numId="8" w16cid:durableId="1903101220">
    <w:abstractNumId w:val="17"/>
  </w:num>
  <w:num w:numId="9" w16cid:durableId="1787195877">
    <w:abstractNumId w:val="20"/>
  </w:num>
  <w:num w:numId="10" w16cid:durableId="541284027">
    <w:abstractNumId w:val="0"/>
  </w:num>
  <w:num w:numId="11" w16cid:durableId="2068138997">
    <w:abstractNumId w:val="13"/>
  </w:num>
  <w:num w:numId="12" w16cid:durableId="1414549992">
    <w:abstractNumId w:val="5"/>
  </w:num>
  <w:num w:numId="13" w16cid:durableId="1003975553">
    <w:abstractNumId w:val="14"/>
  </w:num>
  <w:num w:numId="14" w16cid:durableId="1873883619">
    <w:abstractNumId w:val="36"/>
  </w:num>
  <w:num w:numId="15" w16cid:durableId="468017478">
    <w:abstractNumId w:val="3"/>
  </w:num>
  <w:num w:numId="16" w16cid:durableId="585387666">
    <w:abstractNumId w:val="6"/>
  </w:num>
  <w:num w:numId="17" w16cid:durableId="224996433">
    <w:abstractNumId w:val="8"/>
  </w:num>
  <w:num w:numId="18" w16cid:durableId="662010058">
    <w:abstractNumId w:val="23"/>
  </w:num>
  <w:num w:numId="19" w16cid:durableId="1598292597">
    <w:abstractNumId w:val="33"/>
  </w:num>
  <w:num w:numId="20" w16cid:durableId="1559903114">
    <w:abstractNumId w:val="4"/>
  </w:num>
  <w:num w:numId="21" w16cid:durableId="1665738740">
    <w:abstractNumId w:val="11"/>
  </w:num>
  <w:num w:numId="22" w16cid:durableId="1181354449">
    <w:abstractNumId w:val="15"/>
  </w:num>
  <w:num w:numId="23" w16cid:durableId="367727455">
    <w:abstractNumId w:val="39"/>
  </w:num>
  <w:num w:numId="24" w16cid:durableId="1495030417">
    <w:abstractNumId w:val="22"/>
  </w:num>
  <w:num w:numId="25" w16cid:durableId="941837926">
    <w:abstractNumId w:val="12"/>
  </w:num>
  <w:num w:numId="26" w16cid:durableId="1741753583">
    <w:abstractNumId w:val="9"/>
  </w:num>
  <w:num w:numId="27" w16cid:durableId="2044212618">
    <w:abstractNumId w:val="10"/>
  </w:num>
  <w:num w:numId="28" w16cid:durableId="329020506">
    <w:abstractNumId w:val="18"/>
  </w:num>
  <w:num w:numId="29" w16cid:durableId="489752962">
    <w:abstractNumId w:val="40"/>
  </w:num>
  <w:num w:numId="30" w16cid:durableId="34278265">
    <w:abstractNumId w:val="21"/>
  </w:num>
  <w:num w:numId="31" w16cid:durableId="1044792673">
    <w:abstractNumId w:val="27"/>
  </w:num>
  <w:num w:numId="32" w16cid:durableId="1856188833">
    <w:abstractNumId w:val="2"/>
  </w:num>
  <w:num w:numId="33" w16cid:durableId="1070079026">
    <w:abstractNumId w:val="38"/>
  </w:num>
  <w:num w:numId="34" w16cid:durableId="1325623794">
    <w:abstractNumId w:val="32"/>
  </w:num>
  <w:num w:numId="35" w16cid:durableId="1373461232">
    <w:abstractNumId w:val="29"/>
  </w:num>
  <w:num w:numId="36" w16cid:durableId="1962491139">
    <w:abstractNumId w:val="34"/>
  </w:num>
  <w:num w:numId="37" w16cid:durableId="1824854857">
    <w:abstractNumId w:val="28"/>
  </w:num>
  <w:num w:numId="38" w16cid:durableId="385614614">
    <w:abstractNumId w:val="37"/>
  </w:num>
  <w:num w:numId="39" w16cid:durableId="55399016">
    <w:abstractNumId w:val="19"/>
  </w:num>
  <w:num w:numId="40" w16cid:durableId="715013082">
    <w:abstractNumId w:val="26"/>
  </w:num>
  <w:num w:numId="41" w16cid:durableId="1386488551">
    <w:abstractNumId w:val="31"/>
  </w:num>
  <w:num w:numId="42" w16cid:durableId="831456324">
    <w:abstractNumId w:val="26"/>
  </w:num>
  <w:num w:numId="43" w16cid:durableId="494609475">
    <w:abstractNumId w:val="26"/>
  </w:num>
  <w:num w:numId="44" w16cid:durableId="1121681135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0"/>
    <w:rsid w:val="00054E5C"/>
    <w:rsid w:val="00086F1F"/>
    <w:rsid w:val="000A22C6"/>
    <w:rsid w:val="000A5F6A"/>
    <w:rsid w:val="000E2CB4"/>
    <w:rsid w:val="00113793"/>
    <w:rsid w:val="00117983"/>
    <w:rsid w:val="0012220F"/>
    <w:rsid w:val="001444F8"/>
    <w:rsid w:val="00166BFE"/>
    <w:rsid w:val="00166EF1"/>
    <w:rsid w:val="00176A14"/>
    <w:rsid w:val="001A4433"/>
    <w:rsid w:val="001B19C2"/>
    <w:rsid w:val="001E5EBE"/>
    <w:rsid w:val="001F2F82"/>
    <w:rsid w:val="001F4036"/>
    <w:rsid w:val="00200DDF"/>
    <w:rsid w:val="002148C1"/>
    <w:rsid w:val="00241B4D"/>
    <w:rsid w:val="002475A2"/>
    <w:rsid w:val="0026248E"/>
    <w:rsid w:val="002C03A8"/>
    <w:rsid w:val="002C2BF2"/>
    <w:rsid w:val="002F753E"/>
    <w:rsid w:val="003D5FF6"/>
    <w:rsid w:val="003E1509"/>
    <w:rsid w:val="003E734F"/>
    <w:rsid w:val="003F10AF"/>
    <w:rsid w:val="0040486A"/>
    <w:rsid w:val="004064F0"/>
    <w:rsid w:val="004347AD"/>
    <w:rsid w:val="004462C8"/>
    <w:rsid w:val="00470F32"/>
    <w:rsid w:val="00482EDF"/>
    <w:rsid w:val="00485E90"/>
    <w:rsid w:val="00492C37"/>
    <w:rsid w:val="00496D5F"/>
    <w:rsid w:val="004B6C9D"/>
    <w:rsid w:val="004D10F4"/>
    <w:rsid w:val="005457F8"/>
    <w:rsid w:val="0055470F"/>
    <w:rsid w:val="00574396"/>
    <w:rsid w:val="005914C8"/>
    <w:rsid w:val="005967CD"/>
    <w:rsid w:val="00596F86"/>
    <w:rsid w:val="005A557E"/>
    <w:rsid w:val="005F4B6E"/>
    <w:rsid w:val="00614A05"/>
    <w:rsid w:val="00621950"/>
    <w:rsid w:val="006424E1"/>
    <w:rsid w:val="006611E4"/>
    <w:rsid w:val="00693504"/>
    <w:rsid w:val="006959EB"/>
    <w:rsid w:val="006A2531"/>
    <w:rsid w:val="006E21AF"/>
    <w:rsid w:val="007033E4"/>
    <w:rsid w:val="007407A2"/>
    <w:rsid w:val="00747FA4"/>
    <w:rsid w:val="007869ED"/>
    <w:rsid w:val="007D46DC"/>
    <w:rsid w:val="007F6411"/>
    <w:rsid w:val="00807DE0"/>
    <w:rsid w:val="00814AF8"/>
    <w:rsid w:val="00816EDE"/>
    <w:rsid w:val="008244A1"/>
    <w:rsid w:val="008A0028"/>
    <w:rsid w:val="008B2AC7"/>
    <w:rsid w:val="00911A9A"/>
    <w:rsid w:val="00923362"/>
    <w:rsid w:val="00923962"/>
    <w:rsid w:val="00934F4F"/>
    <w:rsid w:val="009635E9"/>
    <w:rsid w:val="009762DB"/>
    <w:rsid w:val="009A0DF8"/>
    <w:rsid w:val="009A6EC7"/>
    <w:rsid w:val="009B32A9"/>
    <w:rsid w:val="009E1F97"/>
    <w:rsid w:val="009E4BDA"/>
    <w:rsid w:val="009F764A"/>
    <w:rsid w:val="00A42F83"/>
    <w:rsid w:val="00A578A4"/>
    <w:rsid w:val="00AA4A78"/>
    <w:rsid w:val="00AB4ABF"/>
    <w:rsid w:val="00B27BDB"/>
    <w:rsid w:val="00B464F0"/>
    <w:rsid w:val="00B5735D"/>
    <w:rsid w:val="00B85004"/>
    <w:rsid w:val="00BA0AA5"/>
    <w:rsid w:val="00BB27A6"/>
    <w:rsid w:val="00BC598D"/>
    <w:rsid w:val="00C864D1"/>
    <w:rsid w:val="00CF2E3C"/>
    <w:rsid w:val="00D14EAE"/>
    <w:rsid w:val="00D503A2"/>
    <w:rsid w:val="00D90A2F"/>
    <w:rsid w:val="00DC6E68"/>
    <w:rsid w:val="00DD377D"/>
    <w:rsid w:val="00DE599D"/>
    <w:rsid w:val="00DE7A21"/>
    <w:rsid w:val="00E009DD"/>
    <w:rsid w:val="00E03A72"/>
    <w:rsid w:val="00E1484E"/>
    <w:rsid w:val="00E15983"/>
    <w:rsid w:val="00E450F6"/>
    <w:rsid w:val="00E63AC4"/>
    <w:rsid w:val="00E67612"/>
    <w:rsid w:val="00EA11E5"/>
    <w:rsid w:val="00EA7F53"/>
    <w:rsid w:val="00EC00E2"/>
    <w:rsid w:val="00EC1E34"/>
    <w:rsid w:val="00ED4487"/>
    <w:rsid w:val="00EE51F3"/>
    <w:rsid w:val="00F3146E"/>
    <w:rsid w:val="00F43B2E"/>
    <w:rsid w:val="00F45E89"/>
    <w:rsid w:val="00F479D3"/>
    <w:rsid w:val="00F64C9B"/>
    <w:rsid w:val="00F86FEA"/>
    <w:rsid w:val="00FB3E57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A5C23"/>
  <w15:chartTrackingRefBased/>
  <w15:docId w15:val="{F09C9A7C-71F5-4A8D-995E-1ABA77C3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numPr>
        <w:numId w:val="4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40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4B6C9D"/>
    <w:pPr>
      <w:keepNext/>
      <w:keepLines/>
      <w:numPr>
        <w:ilvl w:val="2"/>
        <w:numId w:val="40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869ED"/>
    <w:pPr>
      <w:keepNext/>
      <w:keepLines/>
      <w:numPr>
        <w:ilvl w:val="3"/>
        <w:numId w:val="4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rsid w:val="00807DE0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7869E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">
    <w:name w:val="实心圆编号1"/>
    <w:basedOn w:val="a4"/>
    <w:autoRedefine/>
    <w:pPr>
      <w:numPr>
        <w:numId w:val="1"/>
      </w:numPr>
      <w:ind w:firstLineChars="0" w:firstLine="0"/>
    </w:pPr>
  </w:style>
  <w:style w:type="paragraph" w:styleId="a4">
    <w:name w:val="Normal Indent"/>
    <w:basedOn w:val="a0"/>
    <w:semiHidden/>
    <w:pPr>
      <w:spacing w:line="360" w:lineRule="auto"/>
      <w:ind w:firstLineChars="200" w:firstLine="200"/>
    </w:pPr>
    <w:rPr>
      <w:rFonts w:ascii="宋体" w:hAnsi="宋体"/>
      <w:color w:val="000066"/>
      <w:szCs w:val="21"/>
    </w:rPr>
  </w:style>
  <w:style w:type="paragraph" w:styleId="HTML">
    <w:name w:val="HTML Preformatted"/>
    <w:basedOn w:val="a0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20">
    <w:name w:val="样式 正文首行缩进 + 首行缩进:  2 字符"/>
    <w:basedOn w:val="a0"/>
    <w:autoRedefine/>
    <w:pPr>
      <w:adjustRightInd w:val="0"/>
      <w:spacing w:line="360" w:lineRule="auto"/>
      <w:ind w:firstLineChars="200" w:firstLine="200"/>
      <w:jc w:val="left"/>
      <w:textAlignment w:val="baseline"/>
    </w:pPr>
    <w:rPr>
      <w:kern w:val="0"/>
      <w:sz w:val="28"/>
      <w:szCs w:val="28"/>
    </w:rPr>
  </w:style>
  <w:style w:type="paragraph" w:customStyle="1" w:styleId="a5">
    <w:name w:val="附录标题"/>
    <w:basedOn w:val="10"/>
    <w:next w:val="a4"/>
    <w:pPr>
      <w:jc w:val="center"/>
    </w:pPr>
    <w:rPr>
      <w:rFonts w:eastAsia="黑体"/>
      <w:sz w:val="36"/>
    </w:rPr>
  </w:style>
  <w:style w:type="paragraph" w:customStyle="1" w:styleId="a">
    <w:name w:val="附录二级标题"/>
    <w:basedOn w:val="2"/>
    <w:next w:val="a4"/>
    <w:pPr>
      <w:numPr>
        <w:ilvl w:val="0"/>
        <w:numId w:val="2"/>
      </w:numPr>
    </w:pPr>
  </w:style>
  <w:style w:type="paragraph" w:customStyle="1" w:styleId="a6">
    <w:name w:val="附录三级标题"/>
    <w:basedOn w:val="3"/>
    <w:next w:val="a4"/>
    <w:pPr>
      <w:numPr>
        <w:ilvl w:val="0"/>
        <w:numId w:val="0"/>
      </w:numPr>
    </w:p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TOC1">
    <w:name w:val="toc 1"/>
    <w:hidden/>
    <w:uiPriority w:val="39"/>
    <w:rsid w:val="00807DE0"/>
    <w:pPr>
      <w:spacing w:after="43" w:line="262" w:lineRule="auto"/>
      <w:ind w:left="30" w:right="46" w:hanging="10"/>
    </w:pPr>
    <w:rPr>
      <w:rFonts w:ascii="Calibri" w:eastAsia="Calibri" w:hAnsi="Calibri" w:cs="Calibri"/>
      <w:b/>
      <w:color w:val="000000"/>
      <w:kern w:val="2"/>
      <w:sz w:val="21"/>
      <w:szCs w:val="22"/>
    </w:rPr>
  </w:style>
  <w:style w:type="table" w:customStyle="1" w:styleId="TableGrid">
    <w:name w:val="TableGrid"/>
    <w:rsid w:val="00807DE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B32A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8">
    <w:name w:val="page number"/>
    <w:semiHidden/>
    <w:rsid w:val="00FE6D1C"/>
    <w:rPr>
      <w:rFonts w:eastAsia="宋体"/>
      <w:sz w:val="18"/>
    </w:rPr>
  </w:style>
  <w:style w:type="paragraph" w:styleId="a9">
    <w:name w:val="footer"/>
    <w:basedOn w:val="a0"/>
    <w:link w:val="aa"/>
    <w:semiHidden/>
    <w:rsid w:val="00FE6D1C"/>
    <w:pPr>
      <w:tabs>
        <w:tab w:val="center" w:pos="4153"/>
        <w:tab w:val="right" w:pos="8306"/>
      </w:tabs>
      <w:overflowPunct w:val="0"/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semiHidden/>
    <w:rsid w:val="00FE6D1C"/>
    <w:rPr>
      <w:kern w:val="2"/>
      <w:sz w:val="18"/>
      <w:szCs w:val="18"/>
    </w:rPr>
  </w:style>
  <w:style w:type="paragraph" w:styleId="ab">
    <w:name w:val="Body Text Indent"/>
    <w:basedOn w:val="a0"/>
    <w:link w:val="ac"/>
    <w:semiHidden/>
    <w:rsid w:val="00FE6D1C"/>
    <w:pPr>
      <w:spacing w:after="120"/>
      <w:ind w:leftChars="200" w:left="420"/>
    </w:pPr>
  </w:style>
  <w:style w:type="character" w:customStyle="1" w:styleId="ac">
    <w:name w:val="正文文本缩进 字符"/>
    <w:basedOn w:val="a1"/>
    <w:link w:val="ab"/>
    <w:semiHidden/>
    <w:rsid w:val="00FE6D1C"/>
    <w:rPr>
      <w:kern w:val="2"/>
      <w:sz w:val="21"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43B2E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F43B2E"/>
    <w:pPr>
      <w:ind w:leftChars="400" w:left="840"/>
    </w:pPr>
  </w:style>
  <w:style w:type="character" w:styleId="ad">
    <w:name w:val="Hyperlink"/>
    <w:basedOn w:val="a1"/>
    <w:uiPriority w:val="99"/>
    <w:unhideWhenUsed/>
    <w:rsid w:val="00F43B2E"/>
    <w:rPr>
      <w:color w:val="0563C1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5F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5F4B6E"/>
    <w:rPr>
      <w:kern w:val="2"/>
      <w:sz w:val="18"/>
      <w:szCs w:val="18"/>
    </w:rPr>
  </w:style>
  <w:style w:type="paragraph" w:styleId="af0">
    <w:name w:val="caption"/>
    <w:basedOn w:val="a0"/>
    <w:next w:val="a0"/>
    <w:uiPriority w:val="35"/>
    <w:unhideWhenUsed/>
    <w:qFormat/>
    <w:rsid w:val="00241B4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package" Target="embeddings/Microsoft_Visio_Drawing1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emf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.vsdx"/><Relationship Id="rId27" Type="http://schemas.openxmlformats.org/officeDocument/2006/relationships/header" Target="header4.xml"/><Relationship Id="rId30" Type="http://schemas.openxmlformats.org/officeDocument/2006/relationships/footer" Target="footer7.xml"/><Relationship Id="rId8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ISO&#36719;&#20214;&#24037;&#3124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6653-960E-45F9-8184-95507DAD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ISO软件工程模板.dot</Template>
  <TotalTime>1667</TotalTime>
  <Pages>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 </vt:lpstr>
    </vt:vector>
  </TitlesOfParts>
  <Company>HUST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Flora</dc:creator>
  <cp:keywords/>
  <cp:lastModifiedBy>张 文强</cp:lastModifiedBy>
  <cp:revision>27</cp:revision>
  <dcterms:created xsi:type="dcterms:W3CDTF">2022-04-09T16:18:00Z</dcterms:created>
  <dcterms:modified xsi:type="dcterms:W3CDTF">2022-10-02T04:18:00Z</dcterms:modified>
</cp:coreProperties>
</file>